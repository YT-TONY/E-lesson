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6FD51">
      <w:pPr>
        <w:pStyle w:val="4"/>
      </w:pPr>
      <w:r>
        <w:pict>
          <v:rect id="_x0000_s1028" o:spid="_x0000_s1028" o:spt="1" style="position:absolute;left:0pt;margin-left:83.8pt;margin-top:324.25pt;height:153.6pt;width:448.9pt;mso-position-horizontal-relative:page;mso-wrap-distance-bottom:0pt;mso-wrap-distance-top:0pt;z-index:251661312;mso-width-relative:page;mso-height-relative:page;" fillcolor="#FFFFFF [3212]" filled="t" stroked="f" coordsize="21600,21600" wrapcoords="21592 -2 0 0 0 21600 21592 21602 8 21602 21600 21600 21600 0 8 -2 21592 -2">
            <v:path/>
            <v:fill on="t" color2="#FFFFFF" focussize="0,0"/>
            <v:stroke on="f"/>
            <v:imagedata o:title=""/>
            <o:lock v:ext="edit" aspectratio="f"/>
            <v:textbox>
              <w:txbxContent>
                <w:p w14:paraId="32B99D15">
                  <w:pPr>
                    <w:rPr>
                      <w:rFonts w:hint="default" w:ascii="Times New Roman" w:hAnsi="Times New Roman" w:cs="Times New Roman"/>
                      <w:color w:val="D9D9D9" w:themeColor="background1" w:themeShade="D9"/>
                      <w:sz w:val="24"/>
                      <w:szCs w:val="24"/>
                      <w:highlight w:val="none"/>
                      <w:lang w:val="en-US"/>
                    </w:rPr>
                  </w:pPr>
                </w:p>
                <w:p w14:paraId="56D8A00D">
                  <w:pPr>
                    <w:rPr>
                      <w:rFonts w:hint="default" w:ascii="Times New Roman" w:hAnsi="Times New Roman" w:cs="Times New Roman"/>
                      <w:color w:val="808080" w:themeColor="background1" w:themeShade="80"/>
                      <w:sz w:val="24"/>
                      <w:szCs w:val="24"/>
                      <w:highlight w:val="none"/>
                    </w:rPr>
                  </w:pPr>
                  <w:r>
                    <w:rPr>
                      <w:rFonts w:hint="default" w:ascii="Times New Roman" w:hAnsi="Times New Roman" w:cs="Times New Roman"/>
                      <w:color w:val="808080" w:themeColor="background1" w:themeShade="80"/>
                      <w:sz w:val="24"/>
                      <w:szCs w:val="24"/>
                      <w:highlight w:val="none"/>
                    </w:rPr>
                    <w:t>This research explores the fundamental strategies and best practices within the field of Search Engine Optimization (SEO). It examines the core principles of on-page and off-page optimization, the evolving influence of search engine algorithms, and the critical role of user experience in achieving sustainable online visibility. Through a review of established literature and contemporary industry insights, this study aims to provide a comprehensive overview of effective SEO techniques that contribute to improved search engine rankings, increased organic traffic, and enhanced online presence for websites across various industries. The findings will offer valuable guidance for individuals and organizations seeking to optimize their web properties for search engines.</w:t>
                  </w:r>
                </w:p>
                <w:p w14:paraId="692F76DB">
                  <w:pPr>
                    <w:rPr>
                      <w:rFonts w:hint="default"/>
                      <w:lang w:val="zh-CN"/>
                    </w:rPr>
                  </w:pPr>
                </w:p>
              </w:txbxContent>
            </v:textbox>
            <w10:wrap type="topAndBottom"/>
          </v:rect>
        </w:pict>
      </w:r>
      <w:r>
        <w:pict>
          <v:shape id="_x0000_s1026" o:spid="_x0000_s1026" o:spt="202" type="#_x0000_t202" style="position:absolute;left:0pt;margin-left:-12.75pt;margin-top:513.5pt;height:31.5pt;width:444.8pt;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107E5094">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lang w:val="en-US"/>
                    </w:rPr>
                    <w:t>NNADI-OSITADINMA DANIEL</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60288;mso-width-relative:page;mso-height-relative:page;" stroked="f" coordsize="21600,21600">
            <v:path/>
            <v:fill focussize="0,0"/>
            <v:stroke on="f"/>
            <v:imagedata o:title=""/>
            <o:lock v:ext="edit" grouping="f" rotation="f" text="f" aspectratio="f"/>
            <v:textbox>
              <w:txbxContent>
                <w:p w14:paraId="405EB05C">
                  <w:pPr>
                    <w:pStyle w:val="7"/>
                    <w:ind w:left="0" w:leftChars="0" w:right="0" w:rightChars="0" w:firstLine="0" w:firstLineChars="0"/>
                    <w:jc w:val="center"/>
                    <w:rPr>
                      <w:rFonts w:hint="default"/>
                      <w:color w:val="5590CC"/>
                      <w:sz w:val="84"/>
                    </w:rPr>
                  </w:pPr>
                </w:p>
              </w:txbxContent>
            </v:textbox>
          </v:rect>
        </w:pict>
      </w:r>
      <w:r>
        <w:pict>
          <v:rect id="_x0000_s1029" o:spid="_x0000_s1029"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14:paraId="6E0DB242">
                  <w:pPr>
                    <w:jc w:val="left"/>
                    <w:rPr>
                      <w:rFonts w:hint="default" w:eastAsia="Times New Roman"/>
                      <w:b/>
                      <w:color w:val="1F497D"/>
                      <w:spacing w:val="60"/>
                    </w:rPr>
                  </w:pPr>
                  <w:bookmarkStart w:id="1" w:name="_Company#582980264"/>
                  <w:r>
                    <w:rPr>
                      <w:rFonts w:hint="default" w:ascii="Calibri" w:hAnsi="Calibri" w:eastAsia="SimSun"/>
                      <w:color w:val="FFFFFF"/>
                      <w:kern w:val="2"/>
                      <w:sz w:val="56"/>
                      <w:szCs w:val="36"/>
                      <w:lang w:val="en-US" w:eastAsia="zh-CN"/>
                    </w:rPr>
                    <w:t>[SEARCH ENGINE OPTIMIZATION]</w:t>
                  </w:r>
                </w:p>
                <w:bookmarkEnd w:id="1"/>
                <w:p w14:paraId="3005C265">
                  <w:pPr>
                    <w:pStyle w:val="9"/>
                    <w:rPr>
                      <w:rFonts w:hint="eastAsia" w:eastAsia="SimSun"/>
                      <w:lang w:val="en-US" w:eastAsia="zh-CN"/>
                    </w:rPr>
                  </w:pPr>
                </w:p>
              </w:txbxContent>
            </v:textbox>
          </v:rect>
        </w:pict>
      </w:r>
    </w:p>
    <w:p w14:paraId="013B44FA">
      <w:pPr>
        <w:jc w:val="cente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bookmarkStart w:id="2" w:name="_GoBack"/>
      <w:bookmarkEnd w:id="2"/>
    </w:p>
    <w:p w14:paraId="7F69CD11">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SEARCH ENGINE OPTIMIZATION(SEO)IN WEB DEVELOPMENT :</w:t>
      </w:r>
    </w:p>
    <w:p w14:paraId="0DF325B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STRATEGIES AND BEST PRACTICES.</w:t>
      </w:r>
    </w:p>
    <w:p w14:paraId="7A48EE4A">
      <w:pPr>
        <w:rPr>
          <w:rFonts w:hint="default" w:ascii="Times New Roman" w:hAnsi="Times New Roman" w:cs="Times New Roman"/>
          <w:sz w:val="24"/>
          <w:szCs w:val="24"/>
          <w:lang w:val="en-US"/>
        </w:rPr>
      </w:pPr>
    </w:p>
    <w:p w14:paraId="43A646BB">
      <w:pPr>
        <w:rPr>
          <w:rFonts w:hint="default" w:ascii="Times New Roman" w:hAnsi="Times New Roman" w:cs="Times New Roman"/>
          <w:sz w:val="24"/>
          <w:szCs w:val="24"/>
          <w:lang w:val="en-US"/>
        </w:rPr>
      </w:pPr>
    </w:p>
    <w:p w14:paraId="0532B73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NNADI-OSITADINMA CHIDUBEM DANIEL</w:t>
      </w:r>
    </w:p>
    <w:p w14:paraId="2970B58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VUG/SEN/24/12336</w:t>
      </w:r>
    </w:p>
    <w:p w14:paraId="419CDF9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SEN 104:INTRODUCTION TO WEB TECHNOLOGY </w:t>
      </w:r>
    </w:p>
    <w:p w14:paraId="2687942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Sr.Anastasia Kinse</w:t>
      </w:r>
    </w:p>
    <w:p w14:paraId="682699F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April 2,2025</w:t>
      </w:r>
    </w:p>
    <w:p w14:paraId="4D12E88B">
      <w:pPr>
        <w:rPr>
          <w:rFonts w:hint="default" w:ascii="Times New Roman" w:hAnsi="Times New Roman" w:cs="Times New Roman"/>
          <w:sz w:val="24"/>
          <w:szCs w:val="24"/>
          <w:lang w:val="en-US"/>
        </w:rPr>
      </w:pPr>
    </w:p>
    <w:p w14:paraId="1EB7EA83">
      <w:pPr>
        <w:rPr>
          <w:rFonts w:hint="default" w:ascii="Times New Roman" w:hAnsi="Times New Roman" w:cs="Times New Roman"/>
          <w:sz w:val="24"/>
          <w:szCs w:val="24"/>
        </w:rPr>
      </w:pPr>
    </w:p>
    <w:p w14:paraId="605730C6">
      <w:pPr>
        <w:rPr>
          <w:rFonts w:hint="default" w:ascii="Times New Roman" w:hAnsi="Times New Roman" w:cs="Times New Roman"/>
          <w:sz w:val="24"/>
          <w:szCs w:val="24"/>
        </w:rPr>
      </w:pPr>
      <w:r>
        <w:rPr>
          <w:rFonts w:hint="default" w:ascii="Times New Roman" w:hAnsi="Times New Roman" w:cs="Times New Roman"/>
          <w:sz w:val="24"/>
          <w:szCs w:val="24"/>
        </w:rPr>
        <w:t>Chapter 1:</w:t>
      </w:r>
    </w:p>
    <w:p w14:paraId="369FD09F">
      <w:pPr>
        <w:rPr>
          <w:rFonts w:hint="default" w:ascii="Times New Roman" w:hAnsi="Times New Roman" w:cs="Times New Roman"/>
          <w:sz w:val="24"/>
          <w:szCs w:val="24"/>
        </w:rPr>
      </w:pPr>
      <w:r>
        <w:rPr>
          <w:rFonts w:hint="default" w:ascii="Times New Roman" w:hAnsi="Times New Roman" w:cs="Times New Roman"/>
          <w:sz w:val="24"/>
          <w:szCs w:val="24"/>
        </w:rPr>
        <w:t>Introduction: Understanding SEO Strategies and Best Practices</w:t>
      </w:r>
    </w:p>
    <w:p w14:paraId="0EBF8770">
      <w:pPr>
        <w:rPr>
          <w:rFonts w:hint="default" w:ascii="Times New Roman" w:hAnsi="Times New Roman" w:cs="Times New Roman"/>
          <w:sz w:val="24"/>
          <w:szCs w:val="24"/>
        </w:rPr>
      </w:pPr>
    </w:p>
    <w:p w14:paraId="6A4F39C9">
      <w:pPr>
        <w:rPr>
          <w:rFonts w:hint="default" w:ascii="Times New Roman" w:hAnsi="Times New Roman" w:cs="Times New Roman"/>
          <w:sz w:val="24"/>
          <w:szCs w:val="24"/>
        </w:rPr>
      </w:pPr>
      <w:r>
        <w:rPr>
          <w:rFonts w:hint="default" w:ascii="Times New Roman" w:hAnsi="Times New Roman" w:cs="Times New Roman"/>
          <w:sz w:val="24"/>
          <w:szCs w:val="24"/>
        </w:rPr>
        <w:t>In the contemporary digital age, where the internet serves as a primary gateway for information, commerce, and communication, the ability to rank prominently in search engine results pages (SERPs) is a crucial determinant of online success (Enge et al., 2020). Search Engine Optimization (SEO) encompasses a range of strategies and best practices aimed at enhancing a website's visibility within organic search results, thereby driving targeted traffic and achieving various business objectives (Lutkevich, 2023). This chapter will introduce the fundamental concepts of SEO, underscore its significance in the current online environment, and outline the scope and objectives of this research, which seeks to explore and analyze effective SEO strategies and the underlying best practices that contribute to improved search engine performance.</w:t>
      </w:r>
    </w:p>
    <w:p w14:paraId="639B86BB">
      <w:pPr>
        <w:rPr>
          <w:rFonts w:hint="default" w:ascii="Times New Roman" w:hAnsi="Times New Roman" w:cs="Times New Roman"/>
          <w:sz w:val="24"/>
          <w:szCs w:val="24"/>
        </w:rPr>
      </w:pPr>
      <w:r>
        <w:rPr>
          <w:rFonts w:hint="default" w:ascii="Times New Roman" w:hAnsi="Times New Roman" w:cs="Times New Roman"/>
          <w:sz w:val="24"/>
          <w:szCs w:val="24"/>
        </w:rPr>
        <w:t>The reliance on search engines like Google, Bing, and others to discover online content has made SEO an indispensable component of digital marketing. Websites that are well-optimized for search engines gain a significant advantage in attracting users actively seeking the products, services, or information they offer (Statista, 2024). Conversely, neglecting SEO can lead to diminished online visibility and missed opportunities for growth and engagement.</w:t>
      </w:r>
    </w:p>
    <w:p w14:paraId="415143C7">
      <w:pPr>
        <w:rPr>
          <w:rFonts w:hint="default" w:ascii="Times New Roman" w:hAnsi="Times New Roman" w:cs="Times New Roman"/>
          <w:sz w:val="24"/>
          <w:szCs w:val="24"/>
        </w:rPr>
      </w:pPr>
      <w:r>
        <w:rPr>
          <w:rFonts w:hint="default" w:ascii="Times New Roman" w:hAnsi="Times New Roman" w:cs="Times New Roman"/>
          <w:sz w:val="24"/>
          <w:szCs w:val="24"/>
        </w:rPr>
        <w:t>The landscape of SEO is dynamic, constantly adapting to changes in search engine algorithms, evolving user behavior, and technological advancements (Fishkin &amp; Moz Team, 2018). Factors such as the increasing importance of mobile-first indexing, the growing emphasis on content quality and user intent, and the emergence of new search modalities like voice search necessitate a continuous understanding and implementation of current best practices (Google Search Central, 2024).</w:t>
      </w:r>
    </w:p>
    <w:p w14:paraId="76730B6C">
      <w:pPr>
        <w:rPr>
          <w:rFonts w:hint="default" w:ascii="Times New Roman" w:hAnsi="Times New Roman" w:cs="Times New Roman"/>
          <w:sz w:val="24"/>
          <w:szCs w:val="24"/>
        </w:rPr>
      </w:pPr>
      <w:r>
        <w:rPr>
          <w:rFonts w:hint="default" w:ascii="Times New Roman" w:hAnsi="Times New Roman" w:cs="Times New Roman"/>
          <w:sz w:val="24"/>
          <w:szCs w:val="24"/>
        </w:rPr>
        <w:t>This research aims to delve into the core strategies and best practices that underpin successful SEO. It will explore key areas including on-page optimization (e.g., keyword research, content strategy, technical elements), off-page optimization (e.g., link building, online presence management), and the integral role of user experience (UX) in achieving and maintaining high search engine rankings. Furthermore, this study will aim to identify enduring principles and contemporary trends in the SEO field, providing insights into how websites can effectively optimize for search engines and achieve their online goals.</w:t>
      </w:r>
    </w:p>
    <w:p w14:paraId="478AA03B">
      <w:pPr>
        <w:rPr>
          <w:rFonts w:hint="default" w:ascii="Times New Roman" w:hAnsi="Times New Roman" w:cs="Times New Roman"/>
          <w:sz w:val="24"/>
          <w:szCs w:val="24"/>
        </w:rPr>
      </w:pPr>
      <w:r>
        <w:rPr>
          <w:rFonts w:hint="default" w:ascii="Times New Roman" w:hAnsi="Times New Roman" w:cs="Times New Roman"/>
          <w:sz w:val="24"/>
          <w:szCs w:val="24"/>
        </w:rPr>
        <w:t>The objectives of this research are to:</w:t>
      </w:r>
    </w:p>
    <w:p w14:paraId="5DE7C93F">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Define and explain the fundamental principles of Search Engine Optimization.</w:t>
      </w:r>
    </w:p>
    <w:p w14:paraId="138E3C0A">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Review existing literature on established and evolving SEO strategies and best practices.</w:t>
      </w:r>
    </w:p>
    <w:p w14:paraId="5422185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Analyze the key elements of on-page and off-page optimization techniques.</w:t>
      </w:r>
    </w:p>
    <w:p w14:paraId="25EEC57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Investigate the impact of user experience on search engine performance.</w:t>
      </w:r>
    </w:p>
    <w:p w14:paraId="50DD836F">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Identify core best practices for effective and sustainable SEO.</w:t>
      </w:r>
    </w:p>
    <w:p w14:paraId="65A7DE3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Provide a comprehensive overview of strategies for improving online visibility through SEO</w:t>
      </w:r>
      <w:r>
        <w:rPr>
          <w:rFonts w:hint="default" w:ascii="Times New Roman" w:hAnsi="Times New Roman" w:cs="Times New Roman"/>
          <w:sz w:val="24"/>
          <w:szCs w:val="24"/>
          <w:lang w:val="en-US"/>
        </w:rPr>
        <w:t>.</w:t>
      </w:r>
    </w:p>
    <w:p w14:paraId="4F2B0BF2">
      <w:pPr>
        <w:numPr>
          <w:ilvl w:val="0"/>
          <w:numId w:val="0"/>
        </w:numPr>
        <w:ind w:leftChars="0"/>
        <w:rPr>
          <w:rFonts w:hint="default" w:ascii="Times New Roman" w:hAnsi="Times New Roman" w:cs="Times New Roman"/>
          <w:sz w:val="24"/>
          <w:szCs w:val="24"/>
        </w:rPr>
      </w:pPr>
    </w:p>
    <w:p w14:paraId="2D5BA424">
      <w:pPr>
        <w:rPr>
          <w:rFonts w:hint="default" w:ascii="Times New Roman" w:hAnsi="Times New Roman" w:cs="Times New Roman"/>
          <w:sz w:val="24"/>
          <w:szCs w:val="24"/>
        </w:rPr>
      </w:pPr>
      <w:r>
        <w:rPr>
          <w:rFonts w:hint="default" w:ascii="Times New Roman" w:hAnsi="Times New Roman" w:cs="Times New Roman"/>
          <w:sz w:val="24"/>
          <w:szCs w:val="24"/>
        </w:rPr>
        <w:t>By addressing these objectives, this research intends to serve as a valuable resource for individuals, businesses, and web developers seeking to understand and implement effective SEO strategies to enhance their online presence. The subsequent chapters will explore the theoretical foundations, methodological approaches (if applicable for a general overview), key findings from the literature, and a concluding summary of best practices in the field of SEO.</w:t>
      </w:r>
    </w:p>
    <w:p w14:paraId="72C8069D">
      <w:pPr>
        <w:rPr>
          <w:rFonts w:hint="default" w:ascii="Times New Roman" w:hAnsi="Times New Roman" w:cs="Times New Roman"/>
          <w:sz w:val="24"/>
          <w:szCs w:val="24"/>
        </w:rPr>
      </w:pPr>
    </w:p>
    <w:p w14:paraId="08831B0C">
      <w:pPr>
        <w:rPr>
          <w:rFonts w:hint="default" w:ascii="Times New Roman" w:hAnsi="Times New Roman" w:cs="Times New Roman"/>
          <w:sz w:val="24"/>
          <w:szCs w:val="24"/>
        </w:rPr>
      </w:pPr>
    </w:p>
    <w:p w14:paraId="1942954E">
      <w:pPr>
        <w:rPr>
          <w:rFonts w:hint="default" w:ascii="Times New Roman" w:hAnsi="Times New Roman" w:cs="Times New Roman"/>
          <w:sz w:val="24"/>
          <w:szCs w:val="24"/>
        </w:rPr>
      </w:pPr>
      <w:r>
        <w:rPr>
          <w:rFonts w:hint="default" w:ascii="Times New Roman" w:hAnsi="Times New Roman" w:cs="Times New Roman"/>
          <w:sz w:val="24"/>
          <w:szCs w:val="24"/>
        </w:rPr>
        <w:t>Chapter 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Literature Review</w:t>
      </w:r>
    </w:p>
    <w:p w14:paraId="630BDCC4">
      <w:pPr>
        <w:rPr>
          <w:rFonts w:hint="default" w:ascii="Times New Roman" w:hAnsi="Times New Roman" w:cs="Times New Roman"/>
          <w:sz w:val="24"/>
          <w:szCs w:val="24"/>
        </w:rPr>
      </w:pPr>
    </w:p>
    <w:p w14:paraId="3FA4D78B">
      <w:pPr>
        <w:rPr>
          <w:rFonts w:hint="default" w:ascii="Times New Roman" w:hAnsi="Times New Roman" w:cs="Times New Roman"/>
          <w:sz w:val="24"/>
          <w:szCs w:val="24"/>
        </w:rPr>
      </w:pPr>
      <w:r>
        <w:rPr>
          <w:rFonts w:hint="default" w:ascii="Times New Roman" w:hAnsi="Times New Roman" w:cs="Times New Roman"/>
          <w:sz w:val="24"/>
          <w:szCs w:val="24"/>
        </w:rPr>
        <w:t>This chapter provides a review of existing scholarly work and industry literature relevant to the study of Search Engine Optimization (SEO) strategies and best practices. It will explore the foundational principles of SEO, examine established and emerging optimization techniques, and delve into research concerning the factors that influence search engine rankings and online visibility.</w:t>
      </w:r>
    </w:p>
    <w:p w14:paraId="66151BB9">
      <w:pPr>
        <w:rPr>
          <w:rFonts w:hint="default" w:ascii="Times New Roman" w:hAnsi="Times New Roman" w:cs="Times New Roman"/>
          <w:sz w:val="24"/>
          <w:szCs w:val="24"/>
        </w:rPr>
      </w:pPr>
    </w:p>
    <w:p w14:paraId="5DC3A3F6">
      <w:pPr>
        <w:rPr>
          <w:rFonts w:hint="default" w:ascii="Times New Roman" w:hAnsi="Times New Roman" w:cs="Times New Roman"/>
          <w:sz w:val="24"/>
          <w:szCs w:val="24"/>
        </w:rPr>
      </w:pPr>
      <w:r>
        <w:rPr>
          <w:rFonts w:hint="default" w:ascii="Times New Roman" w:hAnsi="Times New Roman" w:cs="Times New Roman"/>
          <w:sz w:val="24"/>
          <w:szCs w:val="24"/>
        </w:rPr>
        <w:t>2.1 Foundational Principles of Search Engine Optimization</w:t>
      </w:r>
    </w:p>
    <w:p w14:paraId="252E0CB0">
      <w:pPr>
        <w:rPr>
          <w:rFonts w:hint="default" w:ascii="Times New Roman" w:hAnsi="Times New Roman" w:cs="Times New Roman"/>
          <w:sz w:val="24"/>
          <w:szCs w:val="24"/>
        </w:rPr>
      </w:pPr>
    </w:p>
    <w:p w14:paraId="54B1A702">
      <w:pPr>
        <w:rPr>
          <w:rFonts w:hint="default" w:ascii="Times New Roman" w:hAnsi="Times New Roman" w:cs="Times New Roman"/>
          <w:sz w:val="24"/>
          <w:szCs w:val="24"/>
        </w:rPr>
      </w:pPr>
      <w:r>
        <w:rPr>
          <w:rFonts w:hint="default" w:ascii="Times New Roman" w:hAnsi="Times New Roman" w:cs="Times New Roman"/>
          <w:sz w:val="24"/>
          <w:szCs w:val="24"/>
        </w:rPr>
        <w:t>The core aim of SEO is to improve a website's position in the organic results of search engines, thereby increasing its visibility to users searching for relevant information (Enge et al., 2020). This involves a comprehensive approach that can be broadly categorized into technical SEO, on-page SEO, and off-page SEO (Stelzner, 2011). Technical SEO focuses on optimizing the website's infrastructure to ensure it can be effectively crawled and indexed by search engine bots (Henneberry, 2019). On-page SEO involves optimizing the content and HTML of individual web pages to improve their relevance for specific keywords and enhance user experience (Fishkin &amp; Moz Team, 2018). Off-page SEO encompasses activities conducted outside the website to build its authority and reputation in the eyes of search engines (Patel, 2017).</w:t>
      </w:r>
    </w:p>
    <w:p w14:paraId="1F3B3ECF">
      <w:pPr>
        <w:rPr>
          <w:rFonts w:hint="default" w:ascii="Times New Roman" w:hAnsi="Times New Roman" w:cs="Times New Roman"/>
          <w:sz w:val="24"/>
          <w:szCs w:val="24"/>
        </w:rPr>
      </w:pPr>
      <w:r>
        <w:rPr>
          <w:rFonts w:hint="default" w:ascii="Times New Roman" w:hAnsi="Times New Roman" w:cs="Times New Roman"/>
          <w:sz w:val="24"/>
          <w:szCs w:val="24"/>
        </w:rPr>
        <w:t>Search engine algorithms, particularly those of dominant players like Google, are the driving force behind SEO practices. These algorithms have evolved significantly from simple keyword matching to sophisticated systems that analyze numerous ranking factors, including content quality, user intent, website usability, loading speed, mobile-friendliness, and the website's overall authority and trustworthiness (Google Search Central, 2024). Understanding these algorithmic shifts is crucial for developing effective SEO strategies.</w:t>
      </w:r>
    </w:p>
    <w:p w14:paraId="449E0351">
      <w:pPr>
        <w:rPr>
          <w:rFonts w:hint="default" w:ascii="Times New Roman" w:hAnsi="Times New Roman" w:cs="Times New Roman"/>
          <w:sz w:val="24"/>
          <w:szCs w:val="24"/>
        </w:rPr>
      </w:pPr>
    </w:p>
    <w:p w14:paraId="47F41481">
      <w:pPr>
        <w:rPr>
          <w:rFonts w:hint="default" w:ascii="Times New Roman" w:hAnsi="Times New Roman" w:cs="Times New Roman"/>
          <w:sz w:val="24"/>
          <w:szCs w:val="24"/>
        </w:rPr>
      </w:pPr>
      <w:r>
        <w:rPr>
          <w:rFonts w:hint="default" w:ascii="Times New Roman" w:hAnsi="Times New Roman" w:cs="Times New Roman"/>
          <w:sz w:val="24"/>
          <w:szCs w:val="24"/>
        </w:rPr>
        <w:t>2.2 On-Page Optimization Strategies</w:t>
      </w:r>
    </w:p>
    <w:p w14:paraId="6E2B85A2">
      <w:pPr>
        <w:rPr>
          <w:rFonts w:hint="default" w:ascii="Times New Roman" w:hAnsi="Times New Roman" w:cs="Times New Roman"/>
          <w:sz w:val="24"/>
          <w:szCs w:val="24"/>
        </w:rPr>
      </w:pPr>
    </w:p>
    <w:p w14:paraId="121EBB05">
      <w:pPr>
        <w:rPr>
          <w:rFonts w:hint="default" w:ascii="Times New Roman" w:hAnsi="Times New Roman" w:cs="Times New Roman"/>
          <w:sz w:val="24"/>
          <w:szCs w:val="24"/>
        </w:rPr>
      </w:pPr>
      <w:r>
        <w:rPr>
          <w:rFonts w:hint="default" w:ascii="Times New Roman" w:hAnsi="Times New Roman" w:cs="Times New Roman"/>
          <w:sz w:val="24"/>
          <w:szCs w:val="24"/>
        </w:rPr>
        <w:t xml:space="preserve">On-page optimization involves a range of techniques applied directly to a website's pages to improve their search engine rankings. Keyword research forms the foundation of on-page SEO, identifying the terms that users are actively searching for (Jarvis, 2016). Content creation and optimization are paramount, focusing on developing high-quality, relevant, and engaging content that satisfies user intent and incorporates target keywords naturally (Content Marketing Institute, 2023). Other key on-page elements include optimizing title tags and meta descriptions to improve click-through rates from SERPs, using header tags (H1-H6) to structure content and indicate importance, optimizing images with alt text, and implementing internal linking to improve site navigation and distribute link equity ( </w:t>
      </w:r>
      <w:r>
        <w:rPr>
          <w:rFonts w:hint="default" w:ascii="Times New Roman" w:hAnsi="Times New Roman" w:cs="Times New Roman"/>
          <w:sz w:val="24"/>
          <w:szCs w:val="24"/>
          <w:cs/>
          <w:lang w:bidi="bn-IN"/>
        </w:rPr>
        <w:t>সার্চ</w:t>
      </w:r>
      <w:r>
        <w:rPr>
          <w:rFonts w:hint="default" w:ascii="Times New Roman" w:hAnsi="Times New Roman" w:cs="Times New Roman"/>
          <w:sz w:val="24"/>
          <w:szCs w:val="24"/>
        </w:rPr>
        <w:t xml:space="preserve"> </w:t>
      </w:r>
      <w:r>
        <w:rPr>
          <w:rFonts w:hint="default" w:ascii="Times New Roman" w:hAnsi="Times New Roman" w:cs="Times New Roman"/>
          <w:sz w:val="24"/>
          <w:szCs w:val="24"/>
          <w:cs/>
          <w:lang w:bidi="bn-IN"/>
        </w:rPr>
        <w:t>ইঞ্জিন</w:t>
      </w:r>
      <w:r>
        <w:rPr>
          <w:rFonts w:hint="default" w:ascii="Times New Roman" w:hAnsi="Times New Roman" w:cs="Times New Roman"/>
          <w:sz w:val="24"/>
          <w:szCs w:val="24"/>
        </w:rPr>
        <w:t xml:space="preserve"> </w:t>
      </w:r>
      <w:r>
        <w:rPr>
          <w:rFonts w:hint="default" w:ascii="Times New Roman" w:hAnsi="Times New Roman" w:cs="Times New Roman"/>
          <w:sz w:val="24"/>
          <w:szCs w:val="24"/>
          <w:cs/>
          <w:lang w:bidi="bn-IN"/>
        </w:rPr>
        <w:t>অপটিমাইজেশন</w:t>
      </w:r>
      <w:r>
        <w:rPr>
          <w:rFonts w:hint="default" w:ascii="Times New Roman" w:hAnsi="Times New Roman" w:cs="Times New Roman"/>
          <w:sz w:val="24"/>
          <w:szCs w:val="24"/>
        </w:rPr>
        <w:t xml:space="preserve"> (SEO) </w:t>
      </w:r>
      <w:r>
        <w:rPr>
          <w:rFonts w:hint="default" w:ascii="Times New Roman" w:hAnsi="Times New Roman" w:cs="Times New Roman"/>
          <w:sz w:val="24"/>
          <w:szCs w:val="24"/>
          <w:cs/>
          <w:lang w:bidi="bn-IN"/>
        </w:rPr>
        <w:t>গাইড</w:t>
      </w:r>
      <w:r>
        <w:rPr>
          <w:rFonts w:hint="default" w:ascii="Times New Roman" w:hAnsi="Times New Roman" w:cs="Times New Roman"/>
          <w:sz w:val="24"/>
          <w:szCs w:val="24"/>
        </w:rPr>
        <w:t>, 2023). Technical on-page SEO also involves ensuring proper website structure, clean HTML code, and the use of schema markup to provide search engines with structured data about the page's content (TechnicalSEO.com, 2024).</w:t>
      </w:r>
    </w:p>
    <w:p w14:paraId="6B59A9CF">
      <w:pPr>
        <w:rPr>
          <w:rFonts w:hint="default" w:ascii="Times New Roman" w:hAnsi="Times New Roman" w:cs="Times New Roman"/>
          <w:sz w:val="24"/>
          <w:szCs w:val="24"/>
        </w:rPr>
      </w:pPr>
    </w:p>
    <w:p w14:paraId="33C1E6D7">
      <w:pPr>
        <w:rPr>
          <w:rFonts w:hint="default" w:ascii="Times New Roman" w:hAnsi="Times New Roman" w:cs="Times New Roman"/>
          <w:sz w:val="24"/>
          <w:szCs w:val="24"/>
        </w:rPr>
      </w:pPr>
      <w:r>
        <w:rPr>
          <w:rFonts w:hint="default" w:ascii="Times New Roman" w:hAnsi="Times New Roman" w:cs="Times New Roman"/>
          <w:sz w:val="24"/>
          <w:szCs w:val="24"/>
        </w:rPr>
        <w:t>2.3 Off-Page Optimization Strategies</w:t>
      </w:r>
    </w:p>
    <w:p w14:paraId="18093653">
      <w:pPr>
        <w:rPr>
          <w:rFonts w:hint="default" w:ascii="Times New Roman" w:hAnsi="Times New Roman" w:cs="Times New Roman"/>
          <w:sz w:val="24"/>
          <w:szCs w:val="24"/>
        </w:rPr>
      </w:pPr>
    </w:p>
    <w:p w14:paraId="4E96E9CA">
      <w:pPr>
        <w:rPr>
          <w:rFonts w:hint="default" w:ascii="Times New Roman" w:hAnsi="Times New Roman" w:cs="Times New Roman"/>
          <w:sz w:val="24"/>
          <w:szCs w:val="24"/>
        </w:rPr>
      </w:pPr>
      <w:r>
        <w:rPr>
          <w:rFonts w:hint="default" w:ascii="Times New Roman" w:hAnsi="Times New Roman" w:cs="Times New Roman"/>
          <w:sz w:val="24"/>
          <w:szCs w:val="24"/>
        </w:rPr>
        <w:t>Off-page optimization focuses on building a website's authority and reputation through external signals (Patel, 2017). Link building, the process of acquiring backlinks from other reputable websites, remains a critical off-page factor, as these links are seen as endorsements by search engines (Backlinko, 2023). Social media marketing can indirectly contribute to SEO by increasing brand visibility, driving traffic to the website, and amplifying content reach (Social Media Examiner, 2023). Online reputation management, including monitoring and responding to online reviews and mentions, helps build trust and credibility, which can positively influence how search engines perceive a website (BrightLocal, 2022). Other off-page strategies include brand mentions, influencer marketing, and participation in relevant online communities.</w:t>
      </w:r>
    </w:p>
    <w:p w14:paraId="0EE96349">
      <w:pPr>
        <w:rPr>
          <w:rFonts w:hint="default" w:ascii="Times New Roman" w:hAnsi="Times New Roman" w:cs="Times New Roman"/>
          <w:sz w:val="24"/>
          <w:szCs w:val="24"/>
        </w:rPr>
      </w:pPr>
    </w:p>
    <w:p w14:paraId="19EB28DF">
      <w:pPr>
        <w:rPr>
          <w:rFonts w:hint="default" w:ascii="Times New Roman" w:hAnsi="Times New Roman" w:cs="Times New Roman"/>
          <w:sz w:val="24"/>
          <w:szCs w:val="24"/>
        </w:rPr>
      </w:pPr>
      <w:r>
        <w:rPr>
          <w:rFonts w:hint="default" w:ascii="Times New Roman" w:hAnsi="Times New Roman" w:cs="Times New Roman"/>
          <w:sz w:val="24"/>
          <w:szCs w:val="24"/>
        </w:rPr>
        <w:t>2.4 The Role of User Experience in SEO</w:t>
      </w:r>
    </w:p>
    <w:p w14:paraId="5DCF9591">
      <w:pPr>
        <w:rPr>
          <w:rFonts w:hint="default" w:ascii="Times New Roman" w:hAnsi="Times New Roman" w:cs="Times New Roman"/>
          <w:sz w:val="24"/>
          <w:szCs w:val="24"/>
        </w:rPr>
      </w:pPr>
    </w:p>
    <w:p w14:paraId="4EADBA2E">
      <w:pPr>
        <w:rPr>
          <w:rFonts w:hint="default" w:ascii="Times New Roman" w:hAnsi="Times New Roman" w:cs="Times New Roman"/>
          <w:sz w:val="24"/>
          <w:szCs w:val="24"/>
        </w:rPr>
      </w:pPr>
      <w:r>
        <w:rPr>
          <w:rFonts w:hint="default" w:ascii="Times New Roman" w:hAnsi="Times New Roman" w:cs="Times New Roman"/>
          <w:sz w:val="24"/>
          <w:szCs w:val="24"/>
        </w:rPr>
        <w:t>Increasingly, search engines are recognizing the importance of user experience (UX) as a ranking factor (Google Search Central, 2024). Websites that provide a positive user experience, characterized by factors such as fast loading times, mobile-friendliness, easy navigation, and engaging content, tend to rank higher in search results. Metrics such as bounce rate, dwell time, and page views are analyzed by search engines to gauge user satisfaction. Therefore, SEO is no longer solely about optimizing for search engine algorithms but also about creating websites that provide value and a seamless experience for users (Nielsen Norman Group, 2012).</w:t>
      </w:r>
    </w:p>
    <w:p w14:paraId="634E23A7">
      <w:pPr>
        <w:rPr>
          <w:rFonts w:hint="default" w:ascii="Times New Roman" w:hAnsi="Times New Roman" w:cs="Times New Roman"/>
          <w:sz w:val="24"/>
          <w:szCs w:val="24"/>
        </w:rPr>
      </w:pPr>
    </w:p>
    <w:p w14:paraId="47A51363">
      <w:pPr>
        <w:rPr>
          <w:rFonts w:hint="default" w:ascii="Times New Roman" w:hAnsi="Times New Roman" w:cs="Times New Roman"/>
          <w:sz w:val="24"/>
          <w:szCs w:val="24"/>
        </w:rPr>
      </w:pPr>
      <w:r>
        <w:rPr>
          <w:rFonts w:hint="default" w:ascii="Times New Roman" w:hAnsi="Times New Roman" w:cs="Times New Roman"/>
          <w:sz w:val="24"/>
          <w:szCs w:val="24"/>
        </w:rPr>
        <w:t>2.5 Evolving Trends and Best Practices in SEO</w:t>
      </w:r>
    </w:p>
    <w:p w14:paraId="13A13FAD">
      <w:pPr>
        <w:rPr>
          <w:rFonts w:hint="default" w:ascii="Times New Roman" w:hAnsi="Times New Roman" w:cs="Times New Roman"/>
          <w:sz w:val="24"/>
          <w:szCs w:val="24"/>
        </w:rPr>
      </w:pPr>
    </w:p>
    <w:p w14:paraId="29178646">
      <w:pPr>
        <w:rPr>
          <w:rFonts w:hint="default" w:ascii="Times New Roman" w:hAnsi="Times New Roman" w:cs="Times New Roman"/>
          <w:sz w:val="24"/>
          <w:szCs w:val="24"/>
        </w:rPr>
      </w:pPr>
      <w:r>
        <w:rPr>
          <w:rFonts w:hint="default" w:ascii="Times New Roman" w:hAnsi="Times New Roman" w:cs="Times New Roman"/>
          <w:sz w:val="24"/>
          <w:szCs w:val="24"/>
        </w:rPr>
        <w:t>The field of SEO is constantly evolving due to algorithmic updates and changes in user behavior. Current trends include the increasing importance of mobile SEO due to the prevalence of mobile internet usage, the growing emphasis on voice search optimization, and the need for Expertise, Authoritativeness, and Trustworthiness (E-A-T) in content (Search Engine Journal, 2024). Best practices now emphasize a holistic approach that integrates technical, on-page, and off-page optimization with a strong focus on user experience and high-quality content. Black-hat SEO techniques, which aim to manipulate search engine rankings through unethical means, are strongly discouraged and can lead to penalties (Moz, 2023). Sustainable SEO relies on ethical, long-term strategies that provide value to users and align with search engine guidelines.</w:t>
      </w:r>
    </w:p>
    <w:p w14:paraId="012CC261">
      <w:pPr>
        <w:rPr>
          <w:rFonts w:hint="default" w:ascii="Times New Roman" w:hAnsi="Times New Roman" w:cs="Times New Roman"/>
          <w:sz w:val="24"/>
          <w:szCs w:val="24"/>
        </w:rPr>
      </w:pPr>
    </w:p>
    <w:p w14:paraId="03CE7C28">
      <w:pPr>
        <w:rPr>
          <w:rFonts w:hint="default" w:ascii="Times New Roman" w:hAnsi="Times New Roman" w:cs="Times New Roman"/>
          <w:sz w:val="24"/>
          <w:szCs w:val="24"/>
        </w:rPr>
      </w:pPr>
      <w:r>
        <w:rPr>
          <w:rFonts w:hint="default" w:ascii="Times New Roman" w:hAnsi="Times New Roman" w:cs="Times New Roman"/>
          <w:sz w:val="24"/>
          <w:szCs w:val="24"/>
        </w:rPr>
        <w:t>2.6 Summary of Literature Review</w:t>
      </w:r>
    </w:p>
    <w:p w14:paraId="7BE04E96">
      <w:pPr>
        <w:rPr>
          <w:rFonts w:hint="default" w:ascii="Times New Roman" w:hAnsi="Times New Roman" w:cs="Times New Roman"/>
          <w:sz w:val="24"/>
          <w:szCs w:val="24"/>
        </w:rPr>
      </w:pPr>
    </w:p>
    <w:p w14:paraId="22E4385A">
      <w:pPr>
        <w:rPr>
          <w:rFonts w:hint="default" w:ascii="Times New Roman" w:hAnsi="Times New Roman" w:cs="Times New Roman"/>
          <w:sz w:val="24"/>
          <w:szCs w:val="24"/>
        </w:rPr>
      </w:pPr>
      <w:r>
        <w:rPr>
          <w:rFonts w:hint="default" w:ascii="Times New Roman" w:hAnsi="Times New Roman" w:cs="Times New Roman"/>
          <w:sz w:val="24"/>
          <w:szCs w:val="24"/>
        </w:rPr>
        <w:t>The literature reviewed highlights the multifaceted nature of SEO, encompassing technical, on-page, and off-page optimization strategies. The evolution of search engine algorithms has necessitated a shift towards user-centric approaches that prioritize high-quality content and positive user experiences. Link building remains a crucial off-page factor, while on-page optimization focuses on relevance and technical soundness. Understanding and adapting to evolving trends and adhering to ethical best practices are essential for achieving sustainable success in SEO.</w:t>
      </w:r>
    </w:p>
    <w:p w14:paraId="64C15EA7">
      <w:pPr>
        <w:rPr>
          <w:rFonts w:hint="default" w:ascii="Times New Roman" w:hAnsi="Times New Roman" w:cs="Times New Roman"/>
          <w:sz w:val="24"/>
          <w:szCs w:val="24"/>
        </w:rPr>
      </w:pPr>
    </w:p>
    <w:p w14:paraId="01750A30">
      <w:pPr>
        <w:rPr>
          <w:rFonts w:hint="default" w:ascii="Times New Roman" w:hAnsi="Times New Roman" w:cs="Times New Roman"/>
          <w:sz w:val="24"/>
          <w:szCs w:val="24"/>
        </w:rPr>
      </w:pPr>
    </w:p>
    <w:p w14:paraId="54D0E6C2">
      <w:pPr>
        <w:rPr>
          <w:rFonts w:hint="default" w:ascii="Times New Roman" w:hAnsi="Times New Roman" w:cs="Times New Roman"/>
          <w:sz w:val="24"/>
          <w:szCs w:val="24"/>
        </w:rPr>
      </w:pPr>
      <w:r>
        <w:rPr>
          <w:rFonts w:hint="default" w:ascii="Times New Roman" w:hAnsi="Times New Roman" w:cs="Times New Roman"/>
          <w:sz w:val="24"/>
          <w:szCs w:val="24"/>
        </w:rPr>
        <w:t>Chapter 3: Methodology</w:t>
      </w:r>
    </w:p>
    <w:p w14:paraId="3A774770">
      <w:pPr>
        <w:rPr>
          <w:rFonts w:hint="default" w:ascii="Times New Roman" w:hAnsi="Times New Roman" w:cs="Times New Roman"/>
          <w:sz w:val="24"/>
          <w:szCs w:val="24"/>
        </w:rPr>
      </w:pPr>
    </w:p>
    <w:p w14:paraId="20FE6E8B">
      <w:pPr>
        <w:rPr>
          <w:rFonts w:hint="default" w:ascii="Times New Roman" w:hAnsi="Times New Roman" w:cs="Times New Roman"/>
          <w:sz w:val="24"/>
          <w:szCs w:val="24"/>
        </w:rPr>
      </w:pPr>
      <w:r>
        <w:rPr>
          <w:rFonts w:hint="default" w:ascii="Times New Roman" w:hAnsi="Times New Roman" w:cs="Times New Roman"/>
          <w:sz w:val="24"/>
          <w:szCs w:val="24"/>
        </w:rPr>
        <w:t>This research employed a qualitative methodology, primarily relying on a comprehensive review and synthesis of existing literature and industry best practices related to Search Engine Optimization (SEO). The goal was to provide a structured and insightful overview of effective SEO strategies, drawing upon scholarly articles, industry reports, expert blogs, and reputable online resources. This approach is suitable for establishing a strong theoretical foundation and understanding the breadth of knowledge in the field of SEO.</w:t>
      </w:r>
    </w:p>
    <w:p w14:paraId="07466A32">
      <w:pPr>
        <w:rPr>
          <w:rFonts w:hint="default" w:ascii="Times New Roman" w:hAnsi="Times New Roman" w:cs="Times New Roman"/>
          <w:sz w:val="24"/>
          <w:szCs w:val="24"/>
        </w:rPr>
      </w:pPr>
    </w:p>
    <w:p w14:paraId="31FF57A8">
      <w:pPr>
        <w:rPr>
          <w:rFonts w:hint="default" w:ascii="Times New Roman" w:hAnsi="Times New Roman" w:cs="Times New Roman"/>
          <w:sz w:val="24"/>
          <w:szCs w:val="24"/>
        </w:rPr>
      </w:pPr>
      <w:r>
        <w:rPr>
          <w:rFonts w:hint="default" w:ascii="Times New Roman" w:hAnsi="Times New Roman" w:cs="Times New Roman"/>
          <w:sz w:val="24"/>
          <w:szCs w:val="24"/>
        </w:rPr>
        <w:t>3.1 Research Approach</w:t>
      </w:r>
    </w:p>
    <w:p w14:paraId="60092C4D">
      <w:pPr>
        <w:rPr>
          <w:rFonts w:hint="default" w:ascii="Times New Roman" w:hAnsi="Times New Roman" w:cs="Times New Roman"/>
          <w:sz w:val="24"/>
          <w:szCs w:val="24"/>
        </w:rPr>
      </w:pPr>
    </w:p>
    <w:p w14:paraId="33DDAD46">
      <w:pPr>
        <w:rPr>
          <w:rFonts w:hint="default" w:ascii="Times New Roman" w:hAnsi="Times New Roman" w:cs="Times New Roman"/>
          <w:sz w:val="24"/>
          <w:szCs w:val="24"/>
        </w:rPr>
      </w:pPr>
      <w:r>
        <w:rPr>
          <w:rFonts w:hint="default" w:ascii="Times New Roman" w:hAnsi="Times New Roman" w:cs="Times New Roman"/>
          <w:sz w:val="24"/>
          <w:szCs w:val="24"/>
        </w:rPr>
        <w:t>The primary research approach was a systematic literature review. This involved identifying, selecting, critically appraising, and synthesizing relevant research and information on SEO strategies and best practices. The aim was not to generate new primary data but to consolidate and interpret the existing body of knowledge to provide a clear and comprehensive understanding of the subject matter.</w:t>
      </w:r>
    </w:p>
    <w:p w14:paraId="7ACE0820">
      <w:pPr>
        <w:rPr>
          <w:rFonts w:hint="default" w:ascii="Times New Roman" w:hAnsi="Times New Roman" w:cs="Times New Roman"/>
          <w:sz w:val="24"/>
          <w:szCs w:val="24"/>
        </w:rPr>
      </w:pPr>
    </w:p>
    <w:p w14:paraId="3A0D7DCA">
      <w:pPr>
        <w:rPr>
          <w:rFonts w:hint="default" w:ascii="Times New Roman" w:hAnsi="Times New Roman" w:cs="Times New Roman"/>
          <w:sz w:val="24"/>
          <w:szCs w:val="24"/>
        </w:rPr>
      </w:pPr>
      <w:r>
        <w:rPr>
          <w:rFonts w:hint="default" w:ascii="Times New Roman" w:hAnsi="Times New Roman" w:cs="Times New Roman"/>
          <w:sz w:val="24"/>
          <w:szCs w:val="24"/>
        </w:rPr>
        <w:t>3.2 Literature Search Strategy</w:t>
      </w:r>
    </w:p>
    <w:p w14:paraId="180F1CC1">
      <w:pPr>
        <w:rPr>
          <w:rFonts w:hint="default" w:ascii="Times New Roman" w:hAnsi="Times New Roman" w:cs="Times New Roman"/>
          <w:sz w:val="24"/>
          <w:szCs w:val="24"/>
        </w:rPr>
      </w:pPr>
    </w:p>
    <w:p w14:paraId="0C45B082">
      <w:pPr>
        <w:rPr>
          <w:rFonts w:hint="default" w:ascii="Times New Roman" w:hAnsi="Times New Roman" w:cs="Times New Roman"/>
          <w:sz w:val="24"/>
          <w:szCs w:val="24"/>
        </w:rPr>
      </w:pPr>
      <w:r>
        <w:rPr>
          <w:rFonts w:hint="default" w:ascii="Times New Roman" w:hAnsi="Times New Roman" w:cs="Times New Roman"/>
          <w:sz w:val="24"/>
          <w:szCs w:val="24"/>
        </w:rPr>
        <w:t>A comprehensive search strategy was employed to identify relevant sources. This included utilizing academic databases such as:</w:t>
      </w:r>
    </w:p>
    <w:p w14:paraId="17F12A6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Google Scholar</w:t>
      </w:r>
    </w:p>
    <w:p w14:paraId="58EA5276">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JSTOR</w:t>
      </w:r>
    </w:p>
    <w:p w14:paraId="7F78958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Academic Search Premier (via EBSCOhost)</w:t>
      </w:r>
    </w:p>
    <w:p w14:paraId="43A8232B">
      <w:pPr>
        <w:rPr>
          <w:rFonts w:hint="default" w:ascii="Times New Roman" w:hAnsi="Times New Roman" w:cs="Times New Roman"/>
          <w:sz w:val="24"/>
          <w:szCs w:val="24"/>
        </w:rPr>
      </w:pPr>
      <w:r>
        <w:rPr>
          <w:rFonts w:hint="default" w:ascii="Times New Roman" w:hAnsi="Times New Roman" w:cs="Times New Roman"/>
          <w:sz w:val="24"/>
          <w:szCs w:val="24"/>
        </w:rPr>
        <w:t>Keywords used in the search included:</w:t>
      </w:r>
    </w:p>
    <w:p w14:paraId="0DC5EB3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Search Engine Optimization (SEO)</w:t>
      </w:r>
    </w:p>
    <w:p w14:paraId="58BC213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On-page optimization</w:t>
      </w:r>
    </w:p>
    <w:p w14:paraId="766A30C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Off-page optimization</w:t>
      </w:r>
    </w:p>
    <w:p w14:paraId="608CC75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Technical SEO</w:t>
      </w:r>
    </w:p>
    <w:p w14:paraId="60865B3A">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SEO best practices</w:t>
      </w:r>
    </w:p>
    <w:p w14:paraId="5186315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Search engine algorithms</w:t>
      </w:r>
    </w:p>
    <w:p w14:paraId="3421492A">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User experience and SEO</w:t>
      </w:r>
    </w:p>
    <w:p w14:paraId="49E04D79">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Link building strategies</w:t>
      </w:r>
    </w:p>
    <w:p w14:paraId="120180B1">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Keyword research</w:t>
      </w:r>
    </w:p>
    <w:p w14:paraId="51026FDB">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Content optimization</w:t>
      </w:r>
    </w:p>
    <w:p w14:paraId="641F5FF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Mobile SEO</w:t>
      </w:r>
    </w:p>
    <w:p w14:paraId="7AA063EF">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Voice search optimization</w:t>
      </w:r>
    </w:p>
    <w:p w14:paraId="0DF4BFA3">
      <w:pPr>
        <w:rPr>
          <w:rFonts w:hint="default" w:ascii="Times New Roman" w:hAnsi="Times New Roman" w:cs="Times New Roman"/>
          <w:sz w:val="24"/>
          <w:szCs w:val="24"/>
        </w:rPr>
      </w:pPr>
      <w:r>
        <w:rPr>
          <w:rFonts w:hint="default" w:ascii="Times New Roman" w:hAnsi="Times New Roman" w:cs="Times New Roman"/>
          <w:sz w:val="24"/>
          <w:szCs w:val="24"/>
        </w:rPr>
        <w:t>In addition to academic databases, industry-leading websites, blogs from SEO experts, and publications from reputable digital marketing organizations were also consulted. These sources often provide up-to-date insights into current trends and practical applications of SEO. Examples of such sources include:</w:t>
      </w:r>
    </w:p>
    <w:p w14:paraId="016507B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Moz</w:t>
      </w:r>
    </w:p>
    <w:p w14:paraId="10F03752">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Search Engine Land</w:t>
      </w:r>
    </w:p>
    <w:p w14:paraId="1C5A876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Search Engine Journal</w:t>
      </w:r>
    </w:p>
    <w:p w14:paraId="0DF56685">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Neil Patel's blog</w:t>
      </w:r>
    </w:p>
    <w:p w14:paraId="0D55397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Content Marketing Institute</w:t>
      </w:r>
    </w:p>
    <w:p w14:paraId="78E44916">
      <w:pPr>
        <w:rPr>
          <w:rFonts w:hint="default" w:ascii="Times New Roman" w:hAnsi="Times New Roman" w:cs="Times New Roman"/>
          <w:sz w:val="24"/>
          <w:szCs w:val="24"/>
        </w:rPr>
      </w:pPr>
      <w:r>
        <w:rPr>
          <w:rFonts w:hint="default" w:ascii="Times New Roman" w:hAnsi="Times New Roman" w:cs="Times New Roman"/>
          <w:sz w:val="24"/>
          <w:szCs w:val="24"/>
        </w:rPr>
        <w:t>The search was limited primarily to English language sources published within the last decade to ensure relevance to current SEO practices, although foundational texts and seminal works were also considered where appropriate.</w:t>
      </w:r>
    </w:p>
    <w:p w14:paraId="120B13C6">
      <w:pPr>
        <w:rPr>
          <w:rFonts w:hint="default" w:ascii="Times New Roman" w:hAnsi="Times New Roman" w:cs="Times New Roman"/>
          <w:sz w:val="24"/>
          <w:szCs w:val="24"/>
        </w:rPr>
      </w:pPr>
    </w:p>
    <w:p w14:paraId="66E8CC20">
      <w:pPr>
        <w:rPr>
          <w:rFonts w:hint="default" w:ascii="Times New Roman" w:hAnsi="Times New Roman" w:cs="Times New Roman"/>
          <w:sz w:val="24"/>
          <w:szCs w:val="24"/>
        </w:rPr>
      </w:pPr>
      <w:r>
        <w:rPr>
          <w:rFonts w:hint="default" w:ascii="Times New Roman" w:hAnsi="Times New Roman" w:cs="Times New Roman"/>
          <w:sz w:val="24"/>
          <w:szCs w:val="24"/>
        </w:rPr>
        <w:t>3.3 Inclusion and Exclusion Criteria</w:t>
      </w:r>
    </w:p>
    <w:p w14:paraId="4580B98C">
      <w:pPr>
        <w:rPr>
          <w:rFonts w:hint="default" w:ascii="Times New Roman" w:hAnsi="Times New Roman" w:cs="Times New Roman"/>
          <w:sz w:val="24"/>
          <w:szCs w:val="24"/>
        </w:rPr>
      </w:pPr>
    </w:p>
    <w:p w14:paraId="69EC850B">
      <w:pPr>
        <w:rPr>
          <w:rFonts w:hint="default" w:ascii="Times New Roman" w:hAnsi="Times New Roman" w:cs="Times New Roman"/>
          <w:sz w:val="24"/>
          <w:szCs w:val="24"/>
        </w:rPr>
      </w:pPr>
      <w:r>
        <w:rPr>
          <w:rFonts w:hint="default" w:ascii="Times New Roman" w:hAnsi="Times New Roman" w:cs="Times New Roman"/>
          <w:sz w:val="24"/>
          <w:szCs w:val="24"/>
        </w:rPr>
        <w:t>The selection of literature for this review was guided by the following criteria:</w:t>
      </w:r>
    </w:p>
    <w:p w14:paraId="0CF781E4">
      <w:pPr>
        <w:rPr>
          <w:rFonts w:hint="default" w:ascii="Times New Roman" w:hAnsi="Times New Roman" w:cs="Times New Roman"/>
          <w:sz w:val="24"/>
          <w:szCs w:val="24"/>
        </w:rPr>
      </w:pPr>
      <w:r>
        <w:rPr>
          <w:rFonts w:hint="default" w:ascii="Times New Roman" w:hAnsi="Times New Roman" w:cs="Times New Roman"/>
          <w:sz w:val="24"/>
          <w:szCs w:val="24"/>
        </w:rPr>
        <w:t>Inclusion Criteria:</w:t>
      </w:r>
    </w:p>
    <w:p w14:paraId="19251375">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Sources that directly address SEO strategies, techniques, and best practices.</w:t>
      </w:r>
    </w:p>
    <w:p w14:paraId="2F2D923F">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Peer-reviewed academic articles, industry reports, and expert analyses.</w:t>
      </w:r>
    </w:p>
    <w:p w14:paraId="2DD85FF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Sources providing practical guidance and actionable insights into SEO implementation.</w:t>
      </w:r>
    </w:p>
    <w:p w14:paraId="36A0BA5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Materials that discuss the impact of search engine algorithms on SEO.</w:t>
      </w:r>
    </w:p>
    <w:p w14:paraId="1AD9D9D2">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Resources that highlight the role of user experience in SEO.</w:t>
      </w:r>
    </w:p>
    <w:p w14:paraId="6AF113FB">
      <w:pPr>
        <w:rPr>
          <w:rFonts w:hint="default" w:ascii="Times New Roman" w:hAnsi="Times New Roman" w:cs="Times New Roman"/>
          <w:sz w:val="24"/>
          <w:szCs w:val="24"/>
        </w:rPr>
      </w:pPr>
      <w:r>
        <w:rPr>
          <w:rFonts w:hint="default" w:ascii="Times New Roman" w:hAnsi="Times New Roman" w:cs="Times New Roman"/>
          <w:sz w:val="24"/>
          <w:szCs w:val="24"/>
        </w:rPr>
        <w:t>Exclusion Criteria:</w:t>
      </w:r>
    </w:p>
    <w:p w14:paraId="6F5373B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Sources focused solely on paid search advertising (PPC).</w:t>
      </w:r>
    </w:p>
    <w:p w14:paraId="5E80CE5F">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Purely anecdotal or unsubstantiated claims without supporting evidence.</w:t>
      </w:r>
    </w:p>
    <w:p w14:paraId="116C2179">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Outdated materials that no longer reflect current SEO best practices.</w:t>
      </w:r>
    </w:p>
    <w:p w14:paraId="0AE1D716">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Sources lacking relevance to the core topic of SEO strategies.</w:t>
      </w:r>
    </w:p>
    <w:p w14:paraId="2425D435">
      <w:pPr>
        <w:numPr>
          <w:ilvl w:val="0"/>
          <w:numId w:val="0"/>
        </w:numPr>
        <w:ind w:leftChars="0"/>
        <w:rPr>
          <w:rFonts w:hint="default" w:ascii="Times New Roman" w:hAnsi="Times New Roman" w:cs="Times New Roman"/>
          <w:sz w:val="24"/>
          <w:szCs w:val="24"/>
        </w:rPr>
      </w:pPr>
    </w:p>
    <w:p w14:paraId="55BDBFB6">
      <w:pPr>
        <w:rPr>
          <w:rFonts w:hint="default" w:ascii="Times New Roman" w:hAnsi="Times New Roman" w:cs="Times New Roman"/>
          <w:sz w:val="24"/>
          <w:szCs w:val="24"/>
        </w:rPr>
      </w:pPr>
      <w:r>
        <w:rPr>
          <w:rFonts w:hint="default" w:ascii="Times New Roman" w:hAnsi="Times New Roman" w:cs="Times New Roman"/>
          <w:sz w:val="24"/>
          <w:szCs w:val="24"/>
        </w:rPr>
        <w:t>3.4 Data Synthesis and Analysis</w:t>
      </w:r>
    </w:p>
    <w:p w14:paraId="5EB070DA">
      <w:pPr>
        <w:rPr>
          <w:rFonts w:hint="default" w:ascii="Times New Roman" w:hAnsi="Times New Roman" w:cs="Times New Roman"/>
          <w:sz w:val="24"/>
          <w:szCs w:val="24"/>
        </w:rPr>
      </w:pPr>
    </w:p>
    <w:p w14:paraId="7D71ADE3">
      <w:pPr>
        <w:rPr>
          <w:rFonts w:hint="default" w:ascii="Times New Roman" w:hAnsi="Times New Roman" w:cs="Times New Roman"/>
          <w:sz w:val="24"/>
          <w:szCs w:val="24"/>
        </w:rPr>
      </w:pPr>
      <w:r>
        <w:rPr>
          <w:rFonts w:hint="default" w:ascii="Times New Roman" w:hAnsi="Times New Roman" w:cs="Times New Roman"/>
          <w:sz w:val="24"/>
          <w:szCs w:val="24"/>
        </w:rPr>
        <w:t>The information gathered from the selected literature was synthesized and analyzed thematically. Key themes and recurring concepts related to on-page optimization, off-page optimization, technical SEO, and the evolving landscape of SEO were identified. The analysis involved:</w:t>
      </w:r>
    </w:p>
    <w:p w14:paraId="41AF7D4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Identifying core principles: Extracting the fundamental concepts and theories underlying SEO.</w:t>
      </w:r>
    </w:p>
    <w:p w14:paraId="7D715A63">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Comparing and contrasting strategies: Examining different approaches and techniques within each area of SEO.</w:t>
      </w:r>
    </w:p>
    <w:p w14:paraId="2D3577FB">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Evaluating best practices: Assessing the recommendations and guidelines provided by various sources.</w:t>
      </w:r>
    </w:p>
    <w:p w14:paraId="6878EFE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Identifying trends and challenges: Recognizing emerging patterns and obstacles in the field of SEO.</w:t>
      </w:r>
    </w:p>
    <w:p w14:paraId="581A98A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Synthesizing findings: Combining the information into a coherent and structured overview of SEO strategies and best practices.</w:t>
      </w:r>
    </w:p>
    <w:p w14:paraId="3E073009">
      <w:pPr>
        <w:rPr>
          <w:rFonts w:hint="default" w:ascii="Times New Roman" w:hAnsi="Times New Roman" w:cs="Times New Roman"/>
          <w:sz w:val="24"/>
          <w:szCs w:val="24"/>
        </w:rPr>
      </w:pPr>
      <w:r>
        <w:rPr>
          <w:rFonts w:hint="default" w:ascii="Times New Roman" w:hAnsi="Times New Roman" w:cs="Times New Roman"/>
          <w:sz w:val="24"/>
          <w:szCs w:val="24"/>
        </w:rPr>
        <w:t>This process allowed for the creation of a comprehensive understanding of the current state of SEO knowledge, as presented in the previous chapter.</w:t>
      </w:r>
    </w:p>
    <w:p w14:paraId="6A4B6BFD">
      <w:pPr>
        <w:rPr>
          <w:rFonts w:hint="default" w:ascii="Times New Roman" w:hAnsi="Times New Roman" w:cs="Times New Roman"/>
          <w:sz w:val="24"/>
          <w:szCs w:val="24"/>
          <w:lang w:val="en-US"/>
        </w:rPr>
      </w:pPr>
    </w:p>
    <w:p w14:paraId="2A5822AB">
      <w:pPr>
        <w:rPr>
          <w:rFonts w:hint="default" w:ascii="Times New Roman" w:hAnsi="Times New Roman" w:cs="Times New Roman"/>
          <w:sz w:val="24"/>
          <w:szCs w:val="24"/>
        </w:rPr>
      </w:pPr>
      <w:r>
        <w:rPr>
          <w:rFonts w:hint="default" w:ascii="Times New Roman" w:hAnsi="Times New Roman" w:cs="Times New Roman"/>
          <w:sz w:val="24"/>
          <w:szCs w:val="24"/>
        </w:rPr>
        <w:t>3.5 Limitations of the Methodology</w:t>
      </w:r>
    </w:p>
    <w:p w14:paraId="6858A71C">
      <w:pPr>
        <w:rPr>
          <w:rFonts w:hint="default" w:ascii="Times New Roman" w:hAnsi="Times New Roman" w:cs="Times New Roman"/>
          <w:sz w:val="24"/>
          <w:szCs w:val="24"/>
        </w:rPr>
      </w:pPr>
    </w:p>
    <w:p w14:paraId="3122385E">
      <w:pPr>
        <w:rPr>
          <w:rFonts w:hint="default" w:ascii="Times New Roman" w:hAnsi="Times New Roman" w:cs="Times New Roman"/>
          <w:sz w:val="24"/>
          <w:szCs w:val="24"/>
        </w:rPr>
      </w:pPr>
      <w:r>
        <w:rPr>
          <w:rFonts w:hint="default" w:ascii="Times New Roman" w:hAnsi="Times New Roman" w:cs="Times New Roman"/>
          <w:sz w:val="24"/>
          <w:szCs w:val="24"/>
        </w:rPr>
        <w:t>As this research relies solely on a review of existing literature, it has certain limitations:</w:t>
      </w:r>
    </w:p>
    <w:p w14:paraId="602F9E79">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Lack of primary data: The findings are based on the interpretations of existing research and industry insights, without the inclusion of new empirical data.</w:t>
      </w:r>
    </w:p>
    <w:p w14:paraId="6416E22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Potential for bias in literature: The selection and interpretation of literature may be influenced by the researcher's perspective.</w:t>
      </w:r>
    </w:p>
    <w:p w14:paraId="2A778858">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Rapidly evolving field: The SEO landscape is constantly changing, and while efforts were made to include recent sources, some very recent developments may not be fully captured.</w:t>
      </w:r>
    </w:p>
    <w:p w14:paraId="2E6FC44F">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Generalizability: The best practices discussed are generally applicable, but specific Industry or regional nuances may not be extensively covered.</w:t>
      </w:r>
    </w:p>
    <w:p w14:paraId="7E1C3256">
      <w:pPr>
        <w:numPr>
          <w:ilvl w:val="0"/>
          <w:numId w:val="0"/>
        </w:numPr>
        <w:rPr>
          <w:rFonts w:hint="default"/>
        </w:rPr>
      </w:pPr>
      <w:r>
        <w:rPr>
          <w:rFonts w:hint="default" w:ascii="Times New Roman" w:hAnsi="Times New Roman" w:cs="Times New Roman"/>
          <w:sz w:val="24"/>
          <w:szCs w:val="24"/>
        </w:rPr>
        <w:t>Despite these limitations, this methodology provides a robust framework for understanding the established and current best practices in the field of SEO. The synthesis of diverse sources aims to offer a comprehensive and well-supported overview of the key strategies and principles</w:t>
      </w:r>
      <w:r>
        <w:rPr>
          <w:rFonts w:hint="default"/>
        </w:rPr>
        <w:t>.</w:t>
      </w:r>
    </w:p>
    <w:p w14:paraId="36F93F32">
      <w:pPr>
        <w:numPr>
          <w:ilvl w:val="0"/>
          <w:numId w:val="0"/>
        </w:numPr>
        <w:rPr>
          <w:rFonts w:hint="default"/>
        </w:rPr>
      </w:pPr>
    </w:p>
    <w:p w14:paraId="5DD63984">
      <w:pPr>
        <w:numPr>
          <w:ilvl w:val="0"/>
          <w:numId w:val="0"/>
        </w:numPr>
        <w:rPr>
          <w:rFonts w:hint="default"/>
        </w:rPr>
      </w:pPr>
    </w:p>
    <w:p w14:paraId="5C16A0BA">
      <w:pPr>
        <w:rPr>
          <w:rFonts w:hint="default" w:ascii="Times New Roman" w:hAnsi="Times New Roman" w:cs="Times New Roman"/>
          <w:sz w:val="24"/>
          <w:szCs w:val="24"/>
        </w:rPr>
      </w:pPr>
      <w:r>
        <w:rPr>
          <w:rFonts w:hint="default" w:ascii="Times New Roman" w:hAnsi="Times New Roman" w:cs="Times New Roman"/>
          <w:sz w:val="24"/>
          <w:szCs w:val="24"/>
        </w:rPr>
        <w:t>Chapter 4: Results/Findings</w:t>
      </w:r>
    </w:p>
    <w:p w14:paraId="46490EAB">
      <w:pPr>
        <w:rPr>
          <w:rFonts w:hint="default" w:ascii="Times New Roman" w:hAnsi="Times New Roman" w:cs="Times New Roman"/>
          <w:sz w:val="24"/>
          <w:szCs w:val="24"/>
        </w:rPr>
      </w:pPr>
    </w:p>
    <w:p w14:paraId="0974932D">
      <w:pPr>
        <w:rPr>
          <w:rFonts w:hint="default" w:ascii="Times New Roman" w:hAnsi="Times New Roman" w:cs="Times New Roman"/>
          <w:sz w:val="24"/>
          <w:szCs w:val="24"/>
          <w:lang w:val="en-US"/>
        </w:rPr>
      </w:pPr>
      <w:r>
        <w:rPr>
          <w:rFonts w:hint="default" w:ascii="Times New Roman" w:hAnsi="Times New Roman" w:cs="Times New Roman"/>
          <w:sz w:val="24"/>
          <w:szCs w:val="24"/>
        </w:rPr>
        <w:t>Based on the comprehensive review of existing literature and industry best practices, this chapter outlines the key findings regarding effective SEO strategies. The findings are organized into the core components of SEO: on-page optimization, off-page optimization, technical SEO, and the overarching importance of user experience</w:t>
      </w:r>
      <w:r>
        <w:rPr>
          <w:rFonts w:hint="default" w:ascii="Times New Roman" w:hAnsi="Times New Roman" w:cs="Times New Roman"/>
          <w:sz w:val="24"/>
          <w:szCs w:val="24"/>
          <w:lang w:val="en-US"/>
        </w:rPr>
        <w:t>.</w:t>
      </w:r>
    </w:p>
    <w:p w14:paraId="01F9E26B">
      <w:pPr>
        <w:rPr>
          <w:rFonts w:hint="default" w:ascii="Times New Roman" w:hAnsi="Times New Roman" w:cs="Times New Roman"/>
          <w:sz w:val="24"/>
          <w:szCs w:val="24"/>
          <w:lang w:val="en-US"/>
        </w:rPr>
      </w:pPr>
    </w:p>
    <w:p w14:paraId="066AFEB9">
      <w:pPr>
        <w:rPr>
          <w:rFonts w:hint="default" w:ascii="Times New Roman" w:hAnsi="Times New Roman" w:cs="Times New Roman"/>
          <w:sz w:val="24"/>
          <w:szCs w:val="24"/>
        </w:rPr>
      </w:pPr>
      <w:r>
        <w:rPr>
          <w:rFonts w:hint="default" w:ascii="Times New Roman" w:hAnsi="Times New Roman" w:cs="Times New Roman"/>
          <w:sz w:val="24"/>
          <w:szCs w:val="24"/>
        </w:rPr>
        <w:t>4.1 On-Page Optimization Findings</w:t>
      </w:r>
    </w:p>
    <w:p w14:paraId="304AEBD4">
      <w:pPr>
        <w:rPr>
          <w:rFonts w:hint="default" w:ascii="Times New Roman" w:hAnsi="Times New Roman" w:cs="Times New Roman"/>
          <w:sz w:val="24"/>
          <w:szCs w:val="24"/>
        </w:rPr>
      </w:pPr>
    </w:p>
    <w:p w14:paraId="20E3738B">
      <w:pPr>
        <w:rPr>
          <w:rFonts w:hint="default" w:ascii="Times New Roman" w:hAnsi="Times New Roman" w:cs="Times New Roman"/>
          <w:sz w:val="24"/>
          <w:szCs w:val="24"/>
        </w:rPr>
      </w:pPr>
      <w:r>
        <w:rPr>
          <w:rFonts w:hint="default" w:ascii="Times New Roman" w:hAnsi="Times New Roman" w:cs="Times New Roman"/>
          <w:sz w:val="24"/>
          <w:szCs w:val="24"/>
        </w:rPr>
        <w:t>The literature consistently highlights the critical role of on-page optimization in achieving higher search engine rankings. Key findings include:</w:t>
      </w:r>
    </w:p>
    <w:p w14:paraId="0930F51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Keyword Research as a Foundation: Effective SEO begins with thorough keyword research to identify the terms users are actively searching for (Jarvis, 2016). Understanding search volume, keyword difficulty, and user intent is crucial for targeting the right audience.</w:t>
      </w:r>
    </w:p>
    <w:p w14:paraId="754F6CF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High-Quality and Relevant Content: The creation of valuable, informative, and engaging content that directly addresses user queries is paramount (Content Marketing Institute, 2023). Content should be well-written, comprehensive, and optimized for the identified target keywords in a natural and user-friendly manner.</w:t>
      </w:r>
    </w:p>
    <w:p w14:paraId="612853D3">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Optimized Title Tags and Meta Descriptions: Crafting compelling title tags and meta descriptions is essential for improving click-through rates from SERPs (Fishkin &amp; Moz Team, 2018). These elements should accurately reflect the page's content and include relevant keywords.</w:t>
      </w:r>
    </w:p>
    <w:p w14:paraId="704C25E8">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Strategic Use of Header Tags: Header tags (H1-H6) help structure content, improve readability, and signal the hierarchy and importance of information to search engines (</w:t>
      </w:r>
      <w:r>
        <w:rPr>
          <w:rFonts w:hint="default" w:ascii="Times New Roman" w:hAnsi="Times New Roman" w:cs="Times New Roman"/>
          <w:sz w:val="24"/>
          <w:szCs w:val="24"/>
          <w:cs/>
          <w:lang w:bidi="bn-IN"/>
        </w:rPr>
        <w:t>সার্চ</w:t>
      </w:r>
      <w:r>
        <w:rPr>
          <w:rFonts w:hint="default" w:ascii="Times New Roman" w:hAnsi="Times New Roman" w:cs="Times New Roman"/>
          <w:sz w:val="24"/>
          <w:szCs w:val="24"/>
        </w:rPr>
        <w:t xml:space="preserve"> </w:t>
      </w:r>
      <w:r>
        <w:rPr>
          <w:rFonts w:hint="default" w:ascii="Times New Roman" w:hAnsi="Times New Roman" w:cs="Times New Roman"/>
          <w:sz w:val="24"/>
          <w:szCs w:val="24"/>
          <w:cs/>
          <w:lang w:bidi="bn-IN"/>
        </w:rPr>
        <w:t>ইঞ্জিন</w:t>
      </w:r>
      <w:r>
        <w:rPr>
          <w:rFonts w:hint="default" w:ascii="Times New Roman" w:hAnsi="Times New Roman" w:cs="Times New Roman"/>
          <w:sz w:val="24"/>
          <w:szCs w:val="24"/>
        </w:rPr>
        <w:t xml:space="preserve"> </w:t>
      </w:r>
      <w:r>
        <w:rPr>
          <w:rFonts w:hint="default" w:ascii="Times New Roman" w:hAnsi="Times New Roman" w:cs="Times New Roman"/>
          <w:sz w:val="24"/>
          <w:szCs w:val="24"/>
          <w:cs/>
          <w:lang w:bidi="bn-IN"/>
        </w:rPr>
        <w:t>অপটিমাইজেশন</w:t>
      </w:r>
      <w:r>
        <w:rPr>
          <w:rFonts w:hint="default" w:ascii="Times New Roman" w:hAnsi="Times New Roman" w:cs="Times New Roman"/>
          <w:sz w:val="24"/>
          <w:szCs w:val="24"/>
        </w:rPr>
        <w:t xml:space="preserve"> (SEO) </w:t>
      </w:r>
      <w:r>
        <w:rPr>
          <w:rFonts w:hint="default" w:ascii="Times New Roman" w:hAnsi="Times New Roman" w:cs="Times New Roman"/>
          <w:sz w:val="24"/>
          <w:szCs w:val="24"/>
          <w:cs/>
          <w:lang w:bidi="bn-IN"/>
        </w:rPr>
        <w:t>গাইড</w:t>
      </w:r>
      <w:r>
        <w:rPr>
          <w:rFonts w:hint="default" w:ascii="Times New Roman" w:hAnsi="Times New Roman" w:cs="Times New Roman"/>
          <w:sz w:val="24"/>
          <w:szCs w:val="24"/>
        </w:rPr>
        <w:t>, 2023). The H1 tag should typically contain the main keyword of the page.</w:t>
      </w:r>
    </w:p>
    <w:p w14:paraId="5759C3F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Image Optimization: Optimizing images by using descriptive file names and alt text helps search engines understand the visual content and can improve accessibility (TechnicalSEO.com, 2024).</w:t>
      </w:r>
    </w:p>
    <w:p w14:paraId="4DE8358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Internal Linking: Implementing a strategic internal linking structure helps distribute link equity throughout the website, improves navigation for users, and signals the relationship between different pages to search engines (Henneberry, 2019).</w:t>
      </w:r>
    </w:p>
    <w:p w14:paraId="3D04C0BB">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Mobile-Friendliness: With the increasing prevalence of mobile browsing, ensuring that websites are responsive and provide a seamless experience on mobile devices is a critical on-page factor (Google Search Central, 2024).</w:t>
      </w:r>
    </w:p>
    <w:p w14:paraId="0E7A2C37">
      <w:pPr>
        <w:numPr>
          <w:ilvl w:val="0"/>
          <w:numId w:val="0"/>
        </w:numPr>
        <w:ind w:leftChars="0"/>
        <w:rPr>
          <w:rFonts w:hint="default" w:ascii="Times New Roman" w:hAnsi="Times New Roman" w:cs="Times New Roman"/>
          <w:sz w:val="24"/>
          <w:szCs w:val="24"/>
        </w:rPr>
      </w:pPr>
    </w:p>
    <w:p w14:paraId="143ECD72">
      <w:pPr>
        <w:rPr>
          <w:rFonts w:hint="default" w:ascii="Times New Roman" w:hAnsi="Times New Roman" w:cs="Times New Roman"/>
          <w:sz w:val="24"/>
          <w:szCs w:val="24"/>
        </w:rPr>
      </w:pPr>
      <w:r>
        <w:rPr>
          <w:rFonts w:hint="default" w:ascii="Times New Roman" w:hAnsi="Times New Roman" w:cs="Times New Roman"/>
          <w:sz w:val="24"/>
          <w:szCs w:val="24"/>
        </w:rPr>
        <w:t>4.2 Off-Page Optimization Findings</w:t>
      </w:r>
    </w:p>
    <w:p w14:paraId="0A686015">
      <w:pPr>
        <w:rPr>
          <w:rFonts w:hint="default" w:ascii="Times New Roman" w:hAnsi="Times New Roman" w:cs="Times New Roman"/>
          <w:sz w:val="24"/>
          <w:szCs w:val="24"/>
        </w:rPr>
      </w:pPr>
    </w:p>
    <w:p w14:paraId="46B89179">
      <w:pPr>
        <w:rPr>
          <w:rFonts w:hint="default" w:ascii="Times New Roman" w:hAnsi="Times New Roman" w:cs="Times New Roman"/>
          <w:sz w:val="24"/>
          <w:szCs w:val="24"/>
        </w:rPr>
      </w:pPr>
      <w:r>
        <w:rPr>
          <w:rFonts w:hint="default" w:ascii="Times New Roman" w:hAnsi="Times New Roman" w:cs="Times New Roman"/>
          <w:sz w:val="24"/>
          <w:szCs w:val="24"/>
        </w:rPr>
        <w:t>The literature emphasizes that building a website's authority and reputation through off-page strategies is crucial for long-term SEO success. Key findings include:</w:t>
      </w:r>
    </w:p>
    <w:p w14:paraId="1D1E889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High-Quality Backlinks: Acquiring backlinks from authoritative and relevant websites remains a significant ranking factor (Backlinko, 2023). The quality and relevance of backlinks are more important than the quantity.</w:t>
      </w:r>
    </w:p>
    <w:p w14:paraId="5327C6E1">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Social Media Engagement: While not a direct ranking factor, active and engaging social media presence can increase brand visibility, drive traffic to the website, and amplify content reach, indirectly contributing to SEO (Social Media Examiner, 2023).</w:t>
      </w:r>
    </w:p>
    <w:p w14:paraId="25EBD558">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Online Reputation Management: Monitoring and actively managing a website's online reputation, including reviews and mentions, builds trust and credibility, which can positively influence search engine perception and user behavior (BrightLocal, 2022).</w:t>
      </w:r>
    </w:p>
    <w:p w14:paraId="1F77A11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Brand Mentions: Even non-linked mentions of a brand on other reputable websites can contribute to a website's authority and recognition by search engines (Patel, 2017).</w:t>
      </w:r>
    </w:p>
    <w:p w14:paraId="6FF3F533">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Influencer Marketing: Collaborating with relevant influencers can expose a website to a wider audience and generate valuable backlinks and brand mentions.</w:t>
      </w:r>
    </w:p>
    <w:p w14:paraId="4145258D">
      <w:pPr>
        <w:numPr>
          <w:ilvl w:val="0"/>
          <w:numId w:val="0"/>
        </w:numPr>
        <w:ind w:leftChars="0"/>
        <w:rPr>
          <w:rFonts w:hint="default" w:ascii="Times New Roman" w:hAnsi="Times New Roman" w:cs="Times New Roman"/>
          <w:sz w:val="24"/>
          <w:szCs w:val="24"/>
        </w:rPr>
      </w:pPr>
    </w:p>
    <w:p w14:paraId="21D53ECE">
      <w:pPr>
        <w:rPr>
          <w:rFonts w:hint="default" w:ascii="Times New Roman" w:hAnsi="Times New Roman" w:cs="Times New Roman"/>
          <w:sz w:val="24"/>
          <w:szCs w:val="24"/>
        </w:rPr>
      </w:pPr>
      <w:r>
        <w:rPr>
          <w:rFonts w:hint="default" w:ascii="Times New Roman" w:hAnsi="Times New Roman" w:cs="Times New Roman"/>
          <w:sz w:val="24"/>
          <w:szCs w:val="24"/>
        </w:rPr>
        <w:t>4.3 Technical SEO Findings</w:t>
      </w:r>
    </w:p>
    <w:p w14:paraId="4A4688E6">
      <w:pPr>
        <w:rPr>
          <w:rFonts w:hint="default" w:ascii="Times New Roman" w:hAnsi="Times New Roman" w:cs="Times New Roman"/>
          <w:sz w:val="24"/>
          <w:szCs w:val="24"/>
        </w:rPr>
      </w:pPr>
    </w:p>
    <w:p w14:paraId="58A77570">
      <w:pPr>
        <w:rPr>
          <w:rFonts w:hint="default" w:ascii="Times New Roman" w:hAnsi="Times New Roman" w:cs="Times New Roman"/>
          <w:sz w:val="24"/>
          <w:szCs w:val="24"/>
        </w:rPr>
      </w:pPr>
      <w:r>
        <w:rPr>
          <w:rFonts w:hint="default" w:ascii="Times New Roman" w:hAnsi="Times New Roman" w:cs="Times New Roman"/>
          <w:sz w:val="24"/>
          <w:szCs w:val="24"/>
        </w:rPr>
        <w:t>The literature underscores the importance of a solid technical foundation for effective SEO. Key findings include:</w:t>
      </w:r>
    </w:p>
    <w:p w14:paraId="42C80A9F">
      <w:pPr>
        <w:rPr>
          <w:rFonts w:hint="default" w:ascii="Times New Roman" w:hAnsi="Times New Roman" w:cs="Times New Roman"/>
          <w:sz w:val="24"/>
          <w:szCs w:val="24"/>
        </w:rPr>
      </w:pPr>
    </w:p>
    <w:p w14:paraId="3BB76AA5">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Website Crawlability and Indexability: Ensuring that search engine bots can easily crawl and index all important pages of a website is fundamental (Henneberry, 2019). This involves proper robots.txt configuration and the use of XML sitemaps.</w:t>
      </w:r>
    </w:p>
    <w:p w14:paraId="29E825D8">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Website Speed and Performance: Fast loading times are crucial for user experience and are also considered a ranking factor by search engines (Google Search Central, 2024). Optimizing images, leveraging browser caching, and using a content delivery network (CDN) can improve site speed.</w:t>
      </w:r>
    </w:p>
    <w:p w14:paraId="0890D76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Mobile-First Indexing: Google primarily indexes the mobile version of websites. Therefore, having a fully functional and optimized mobile site is essential (Google Search Central, 2024).</w:t>
      </w:r>
    </w:p>
    <w:p w14:paraId="710CEBA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Site Architecture and Navigation: A clear and logical website structure with easy navigation helps both users and search engines understand the site's content and hierarchy (TechnicalSEO.com, 2024).</w:t>
      </w:r>
    </w:p>
    <w:p w14:paraId="6D1B4E9A">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HTTPS Security: Having a secure website (HTTPS) is a ranking signal and essential for user trust and data protection.</w:t>
      </w:r>
    </w:p>
    <w:p w14:paraId="464F589B">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Schema Markup: Implementing structured data markup (schema.org) helps search engines understand the context and meaning of the content on a page, potentially leading to enhanced SERP features (TechnicalSEO.com, 2024).</w:t>
      </w:r>
    </w:p>
    <w:p w14:paraId="104B274B">
      <w:pPr>
        <w:numPr>
          <w:ilvl w:val="0"/>
          <w:numId w:val="0"/>
        </w:numPr>
        <w:ind w:leftChars="0"/>
        <w:rPr>
          <w:rFonts w:hint="default" w:ascii="Times New Roman" w:hAnsi="Times New Roman" w:cs="Times New Roman"/>
          <w:sz w:val="24"/>
          <w:szCs w:val="24"/>
        </w:rPr>
      </w:pPr>
    </w:p>
    <w:p w14:paraId="32EFCD07">
      <w:pPr>
        <w:rPr>
          <w:rFonts w:hint="default" w:ascii="Times New Roman" w:hAnsi="Times New Roman" w:cs="Times New Roman"/>
          <w:sz w:val="24"/>
          <w:szCs w:val="24"/>
        </w:rPr>
      </w:pPr>
      <w:r>
        <w:rPr>
          <w:rFonts w:hint="default" w:ascii="Times New Roman" w:hAnsi="Times New Roman" w:cs="Times New Roman"/>
          <w:sz w:val="24"/>
          <w:szCs w:val="24"/>
        </w:rPr>
        <w:t>4.4 User Experience (UX) Findings</w:t>
      </w:r>
    </w:p>
    <w:p w14:paraId="27E7A54A">
      <w:pPr>
        <w:rPr>
          <w:rFonts w:hint="default" w:ascii="Times New Roman" w:hAnsi="Times New Roman" w:cs="Times New Roman"/>
          <w:sz w:val="24"/>
          <w:szCs w:val="24"/>
        </w:rPr>
      </w:pPr>
    </w:p>
    <w:p w14:paraId="55D66D95">
      <w:pPr>
        <w:rPr>
          <w:rFonts w:hint="default" w:ascii="Times New Roman" w:hAnsi="Times New Roman" w:cs="Times New Roman"/>
          <w:sz w:val="24"/>
          <w:szCs w:val="24"/>
        </w:rPr>
      </w:pPr>
      <w:r>
        <w:rPr>
          <w:rFonts w:hint="default" w:ascii="Times New Roman" w:hAnsi="Times New Roman" w:cs="Times New Roman"/>
          <w:sz w:val="24"/>
          <w:szCs w:val="24"/>
        </w:rPr>
        <w:t>The literature consistently emphasizes the growing integration of user experience as a critical component of SEO. Key findings include:</w:t>
      </w:r>
    </w:p>
    <w:p w14:paraId="77EFBEB1">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Website Usability: Websites that are easy to navigate, understand, and use tend to have lower bounce rates and higher dwell times, which are positive signals for search engines (Nielsen Norman Group, 2012).</w:t>
      </w:r>
    </w:p>
    <w:p w14:paraId="4565C2D0">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Content Readability: Presenting content in a clear, concise, and readable format enhances user engagement and satisfaction.</w:t>
      </w:r>
    </w:p>
    <w:p w14:paraId="7F00428C">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Page Load Speed: As mentioned in technical SEO, fast loading times directly impact user experience and can influence rankings.</w:t>
      </w:r>
    </w:p>
    <w:p w14:paraId="0967A11C">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obile Responsiveness: A seamless experience across all devices is crucial for retaining users and satisfying search engine requirements.</w:t>
      </w:r>
    </w:p>
    <w:p w14:paraId="61E61593">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User Intent Matching: Content that accurately matches the intent behind a user's search query is more likely to engage users and be rewarded by search engines (Google Search Central, 2024).</w:t>
      </w:r>
    </w:p>
    <w:p w14:paraId="161C302B">
      <w:pPr>
        <w:numPr>
          <w:ilvl w:val="0"/>
          <w:numId w:val="0"/>
        </w:numPr>
        <w:ind w:leftChars="0"/>
        <w:rPr>
          <w:rFonts w:hint="default" w:ascii="Times New Roman" w:hAnsi="Times New Roman" w:cs="Times New Roman"/>
          <w:sz w:val="24"/>
          <w:szCs w:val="24"/>
        </w:rPr>
      </w:pPr>
    </w:p>
    <w:p w14:paraId="2EA5349A">
      <w:pPr>
        <w:rPr>
          <w:rFonts w:hint="default" w:ascii="Times New Roman" w:hAnsi="Times New Roman" w:cs="Times New Roman"/>
          <w:sz w:val="24"/>
          <w:szCs w:val="24"/>
        </w:rPr>
      </w:pPr>
      <w:r>
        <w:rPr>
          <w:rFonts w:hint="default" w:ascii="Times New Roman" w:hAnsi="Times New Roman" w:cs="Times New Roman"/>
          <w:sz w:val="24"/>
          <w:szCs w:val="24"/>
        </w:rPr>
        <w:t>4.5 Evolving Trends and Best Practices</w:t>
      </w:r>
    </w:p>
    <w:p w14:paraId="20A92599">
      <w:pPr>
        <w:rPr>
          <w:rFonts w:hint="default" w:ascii="Times New Roman" w:hAnsi="Times New Roman" w:cs="Times New Roman"/>
          <w:sz w:val="24"/>
          <w:szCs w:val="24"/>
        </w:rPr>
      </w:pPr>
    </w:p>
    <w:p w14:paraId="5146F75A">
      <w:pPr>
        <w:rPr>
          <w:rFonts w:hint="default" w:ascii="Times New Roman" w:hAnsi="Times New Roman" w:cs="Times New Roman"/>
          <w:sz w:val="24"/>
          <w:szCs w:val="24"/>
        </w:rPr>
      </w:pPr>
      <w:r>
        <w:rPr>
          <w:rFonts w:hint="default" w:ascii="Times New Roman" w:hAnsi="Times New Roman" w:cs="Times New Roman"/>
          <w:sz w:val="24"/>
          <w:szCs w:val="24"/>
        </w:rPr>
        <w:t>The literature indicates several evolving trends and enduring best practices in SEO:</w:t>
      </w:r>
    </w:p>
    <w:p w14:paraId="15A947FC">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Emphasis on E-A-T (Expertise, Authoritativeness, Trustworthiness): Search engines increasingly prioritize content and websites that demonstrate these qualities, particularly for "Your Money or Your Life" (YMYL) topics (Google Search Central, 2024).</w:t>
      </w:r>
    </w:p>
    <w:p w14:paraId="402ABEF9">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Importance of Voice Search Optimization: With the rise of voice assistants, optimizing content for natural language queries is becoming increasingly important (Search Engine Journal, 2024).</w:t>
      </w:r>
    </w:p>
    <w:p w14:paraId="0D3F67C7">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Focus on Semantic Search: Search engines are becoming better at understanding the meaning behind search queries, requiring SEO to move beyond simple keyword matching to focus on topical relevance and comprehensive content.</w:t>
      </w:r>
    </w:p>
    <w:p w14:paraId="2A7B73E1">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Long-Term, Ethical Strategies: Sustainable SEO success is built on white-hat techniques that focus on providing value to users and adhering to search engine guidelines (Moz, 2023).</w:t>
      </w:r>
    </w:p>
    <w:p w14:paraId="6FD1C1F0">
      <w:pPr>
        <w:numPr>
          <w:ilvl w:val="0"/>
          <w:numId w:val="0"/>
        </w:numPr>
        <w:ind w:leftChars="0"/>
        <w:rPr>
          <w:rFonts w:hint="default" w:ascii="Times New Roman" w:hAnsi="Times New Roman" w:cs="Times New Roman"/>
          <w:sz w:val="24"/>
          <w:szCs w:val="24"/>
        </w:rPr>
      </w:pPr>
    </w:p>
    <w:p w14:paraId="20D8A6BF">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rPr>
        <w:t>In summary, the literature reviewed highlights the interconnectedness of various SEO strategies. Effective SEO requires a holistic approach that integrates technical optimization, high-quality on-page content, strategic off-page efforts, and a strong focus on providing a positive user experienc</w:t>
      </w:r>
      <w:r>
        <w:rPr>
          <w:rFonts w:hint="default" w:ascii="Times New Roman" w:hAnsi="Times New Roman" w:cs="Times New Roman"/>
          <w:sz w:val="24"/>
          <w:szCs w:val="24"/>
          <w:lang w:val="en-US"/>
        </w:rPr>
        <w:t>e.</w:t>
      </w:r>
    </w:p>
    <w:p w14:paraId="6C0F953B">
      <w:pPr>
        <w:numPr>
          <w:ilvl w:val="0"/>
          <w:numId w:val="0"/>
        </w:numPr>
        <w:rPr>
          <w:rFonts w:hint="default" w:ascii="Times New Roman" w:hAnsi="Times New Roman" w:cs="Times New Roman"/>
          <w:sz w:val="24"/>
          <w:szCs w:val="24"/>
          <w:lang w:val="en-US"/>
        </w:rPr>
      </w:pPr>
    </w:p>
    <w:p w14:paraId="766B94A0">
      <w:pPr>
        <w:numPr>
          <w:ilvl w:val="0"/>
          <w:numId w:val="0"/>
        </w:numPr>
        <w:rPr>
          <w:rFonts w:hint="default" w:ascii="Times New Roman" w:hAnsi="Times New Roman" w:cs="Times New Roman"/>
          <w:sz w:val="24"/>
          <w:szCs w:val="24"/>
          <w:lang w:val="en-US"/>
        </w:rPr>
      </w:pPr>
    </w:p>
    <w:p w14:paraId="1B47BEB2">
      <w:pPr>
        <w:rPr>
          <w:rFonts w:hint="default" w:ascii="Times New Roman" w:hAnsi="Times New Roman" w:cs="Times New Roman"/>
          <w:sz w:val="24"/>
          <w:szCs w:val="24"/>
        </w:rPr>
      </w:pPr>
      <w:r>
        <w:rPr>
          <w:rFonts w:hint="default" w:ascii="Times New Roman" w:hAnsi="Times New Roman" w:cs="Times New Roman"/>
          <w:sz w:val="24"/>
          <w:szCs w:val="24"/>
        </w:rPr>
        <w:t>Chapter 5: Summary and Conclusion</w:t>
      </w:r>
    </w:p>
    <w:p w14:paraId="554DC964">
      <w:pPr>
        <w:rPr>
          <w:rFonts w:hint="default" w:ascii="Times New Roman" w:hAnsi="Times New Roman" w:cs="Times New Roman"/>
          <w:sz w:val="24"/>
          <w:szCs w:val="24"/>
        </w:rPr>
      </w:pPr>
    </w:p>
    <w:p w14:paraId="37F1380E">
      <w:pPr>
        <w:rPr>
          <w:rFonts w:hint="default" w:ascii="Times New Roman" w:hAnsi="Times New Roman" w:cs="Times New Roman"/>
          <w:sz w:val="24"/>
          <w:szCs w:val="24"/>
        </w:rPr>
      </w:pPr>
      <w:r>
        <w:rPr>
          <w:rFonts w:hint="default" w:ascii="Times New Roman" w:hAnsi="Times New Roman" w:cs="Times New Roman"/>
          <w:sz w:val="24"/>
          <w:szCs w:val="24"/>
        </w:rPr>
        <w:t>This research aimed to explore the fundamental strategies and best practices within the field of Search Engine Optimization (SEO) by conducting a comprehensive review of existing literature and industry insights. The preceding chapters have defined SEO, examined its significance, reviewed relevant scholarly work, outlined the methodology employed, and presented the key findings derived from the literature. This final chapter will summarize the core insights and offer concluding remarks on the essential elements for achieving success in SEO.</w:t>
      </w:r>
    </w:p>
    <w:p w14:paraId="10C2B42C">
      <w:pPr>
        <w:rPr>
          <w:rFonts w:hint="default" w:ascii="Times New Roman" w:hAnsi="Times New Roman" w:cs="Times New Roman"/>
          <w:sz w:val="24"/>
          <w:szCs w:val="24"/>
        </w:rPr>
      </w:pPr>
    </w:p>
    <w:p w14:paraId="6EDB93FA">
      <w:pPr>
        <w:rPr>
          <w:rFonts w:hint="default" w:ascii="Times New Roman" w:hAnsi="Times New Roman" w:cs="Times New Roman"/>
          <w:sz w:val="24"/>
          <w:szCs w:val="24"/>
        </w:rPr>
      </w:pPr>
      <w:r>
        <w:rPr>
          <w:rFonts w:hint="default" w:ascii="Times New Roman" w:hAnsi="Times New Roman" w:cs="Times New Roman"/>
          <w:sz w:val="24"/>
          <w:szCs w:val="24"/>
        </w:rPr>
        <w:t>5.1 Summary of Key Findings</w:t>
      </w:r>
    </w:p>
    <w:p w14:paraId="34F5B296">
      <w:pPr>
        <w:rPr>
          <w:rFonts w:hint="default" w:ascii="Times New Roman" w:hAnsi="Times New Roman" w:cs="Times New Roman"/>
          <w:sz w:val="24"/>
          <w:szCs w:val="24"/>
        </w:rPr>
      </w:pPr>
    </w:p>
    <w:p w14:paraId="31A2E4DE">
      <w:pPr>
        <w:rPr>
          <w:rFonts w:hint="default" w:ascii="Times New Roman" w:hAnsi="Times New Roman" w:cs="Times New Roman"/>
          <w:sz w:val="24"/>
          <w:szCs w:val="24"/>
        </w:rPr>
      </w:pPr>
      <w:r>
        <w:rPr>
          <w:rFonts w:hint="default" w:ascii="Times New Roman" w:hAnsi="Times New Roman" w:cs="Times New Roman"/>
          <w:sz w:val="24"/>
          <w:szCs w:val="24"/>
        </w:rPr>
        <w:t>The literature review revealed several critical aspects of SEO strategies and best practices:</w:t>
      </w:r>
    </w:p>
    <w:p w14:paraId="794F7481">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On-Page Optimization is Foundational: Creating high-quality, relevant, and keyword-optimized content, along with well-structured HTML elements such as title tags, meta descriptions, and header tags, remains a cornerstone of SEO. Optimizing images and implementing internal linking are also crucial on-page tactics.</w:t>
      </w:r>
    </w:p>
    <w:p w14:paraId="0AC53205">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Off-Page Authority is Essential: Building a strong online presence through acquiring high-quality backlinks from reputable sources, engaging on social media, and managing online reputation significantly contributes to a website's authority and search engine rankings.</w:t>
      </w:r>
    </w:p>
    <w:p w14:paraId="393708A8">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Technical SEO Ensures Crawlability and Indexability: A technically sound website that is easily crawlable and indexable by search engine bots, loads quickly, is mobile-friendly, and utilizes HTTPS security and schema markup is vital for optimal performance.</w:t>
      </w:r>
    </w:p>
    <w:p w14:paraId="6717BADB">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User Experience is a Key Differentiator: Providing a positive user experience, characterized by usability, readability, fast loading times, and mobile responsiveness, is increasingly important for both attracting and retaining users and for achieving higher search engine rankings.</w:t>
      </w:r>
    </w:p>
    <w:p w14:paraId="5DA9AA44">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SEO is Dynamic and Requires Continuous Adaptation: The field of SEO is constantly evolving due to changes in search engine algorithms and user behavior. Staying informed about current trends, such as the emphasis on E-A-T and the rise of voice search, and adhering to ethical, long-term strategies are essential for sustainable success.</w:t>
      </w:r>
    </w:p>
    <w:p w14:paraId="578DF3F3">
      <w:pPr>
        <w:numPr>
          <w:ilvl w:val="0"/>
          <w:numId w:val="0"/>
        </w:numPr>
        <w:ind w:leftChars="0"/>
        <w:rPr>
          <w:rFonts w:hint="default" w:ascii="Times New Roman" w:hAnsi="Times New Roman" w:cs="Times New Roman"/>
          <w:sz w:val="24"/>
          <w:szCs w:val="24"/>
        </w:rPr>
      </w:pPr>
    </w:p>
    <w:p w14:paraId="45FD42FD">
      <w:pPr>
        <w:rPr>
          <w:rFonts w:hint="default" w:ascii="Times New Roman" w:hAnsi="Times New Roman" w:cs="Times New Roman"/>
          <w:sz w:val="24"/>
          <w:szCs w:val="24"/>
        </w:rPr>
      </w:pPr>
      <w:r>
        <w:rPr>
          <w:rFonts w:hint="default" w:ascii="Times New Roman" w:hAnsi="Times New Roman" w:cs="Times New Roman"/>
          <w:sz w:val="24"/>
          <w:szCs w:val="24"/>
        </w:rPr>
        <w:t>5.2 Conclusion</w:t>
      </w:r>
    </w:p>
    <w:p w14:paraId="73E06068">
      <w:pPr>
        <w:rPr>
          <w:rFonts w:hint="default" w:ascii="Times New Roman" w:hAnsi="Times New Roman" w:cs="Times New Roman"/>
          <w:sz w:val="24"/>
          <w:szCs w:val="24"/>
        </w:rPr>
      </w:pPr>
    </w:p>
    <w:p w14:paraId="1DD2D554">
      <w:pPr>
        <w:rPr>
          <w:rFonts w:hint="default" w:ascii="Times New Roman" w:hAnsi="Times New Roman" w:cs="Times New Roman"/>
          <w:sz w:val="24"/>
          <w:szCs w:val="24"/>
        </w:rPr>
      </w:pPr>
      <w:r>
        <w:rPr>
          <w:rFonts w:hint="default" w:ascii="Times New Roman" w:hAnsi="Times New Roman" w:cs="Times New Roman"/>
          <w:sz w:val="24"/>
          <w:szCs w:val="24"/>
        </w:rPr>
        <w:t>In conclusion, effective Search Engine Optimization is a multifaceted and ongoing process that requires a holistic approach. It is not merely about manipulating search engine algorithms but rather about creating valuable and user-friendly websites that are discoverable and authoritative in their respective fields. The integration of technical proficiency, compelling and optimized content, strategic off-page efforts, and a genuine focus on user experience are the cornerstones of successful SEO strategies.</w:t>
      </w:r>
    </w:p>
    <w:p w14:paraId="0068BA38">
      <w:pPr>
        <w:rPr>
          <w:rFonts w:hint="default" w:ascii="Times New Roman" w:hAnsi="Times New Roman" w:cs="Times New Roman"/>
          <w:sz w:val="24"/>
          <w:szCs w:val="24"/>
        </w:rPr>
      </w:pPr>
      <w:r>
        <w:rPr>
          <w:rFonts w:hint="default" w:ascii="Times New Roman" w:hAnsi="Times New Roman" w:cs="Times New Roman"/>
          <w:sz w:val="24"/>
          <w:szCs w:val="24"/>
        </w:rPr>
        <w:t>The literature reviewed underscores the importance of understanding the fundamental principles of SEO while also staying abreast of the latest trends and best practices. As search engines continue to refine their algorithms to better serve users, websites that prioritize quality, relevance, and user satisfaction will be best positioned to achieve and maintain prominent positions in search engine results.</w:t>
      </w:r>
    </w:p>
    <w:p w14:paraId="3EED8E6F">
      <w:pPr>
        <w:rPr>
          <w:rFonts w:hint="default" w:ascii="Times New Roman" w:hAnsi="Times New Roman" w:cs="Times New Roman"/>
          <w:sz w:val="24"/>
          <w:szCs w:val="24"/>
        </w:rPr>
      </w:pPr>
      <w:r>
        <w:rPr>
          <w:rFonts w:hint="default" w:ascii="Times New Roman" w:hAnsi="Times New Roman" w:cs="Times New Roman"/>
          <w:sz w:val="24"/>
          <w:szCs w:val="24"/>
        </w:rPr>
        <w:t>Ultimately, SEO is an investment in a website's long-term online visibility and success. By implementing the strategies and best practices outlined in this research, individuals and organizations can enhance their online presence, attract targeted traffic, and achieve their digital objectives in an increasingly competitive online landscape.</w:t>
      </w:r>
    </w:p>
    <w:p w14:paraId="5EF859EB">
      <w:pPr>
        <w:rPr>
          <w:rFonts w:hint="default" w:ascii="Times New Roman" w:hAnsi="Times New Roman" w:cs="Times New Roman"/>
          <w:sz w:val="24"/>
          <w:szCs w:val="24"/>
        </w:rPr>
      </w:pPr>
    </w:p>
    <w:p w14:paraId="0F4D3877">
      <w:pPr>
        <w:rPr>
          <w:rFonts w:hint="default" w:ascii="Times New Roman" w:hAnsi="Times New Roman" w:cs="Times New Roman"/>
          <w:sz w:val="24"/>
          <w:szCs w:val="24"/>
        </w:rPr>
      </w:pPr>
      <w:r>
        <w:rPr>
          <w:rFonts w:hint="default" w:ascii="Times New Roman" w:hAnsi="Times New Roman" w:cs="Times New Roman"/>
          <w:sz w:val="24"/>
          <w:szCs w:val="24"/>
        </w:rPr>
        <w:t>5.3 Recommendations for Future Research</w:t>
      </w:r>
    </w:p>
    <w:p w14:paraId="72B444A3">
      <w:pPr>
        <w:rPr>
          <w:rFonts w:hint="default" w:ascii="Times New Roman" w:hAnsi="Times New Roman" w:cs="Times New Roman"/>
          <w:sz w:val="24"/>
          <w:szCs w:val="24"/>
        </w:rPr>
      </w:pPr>
    </w:p>
    <w:p w14:paraId="23087DC7">
      <w:pPr>
        <w:rPr>
          <w:rFonts w:hint="default" w:ascii="Times New Roman" w:hAnsi="Times New Roman" w:cs="Times New Roman"/>
          <w:sz w:val="24"/>
          <w:szCs w:val="24"/>
        </w:rPr>
      </w:pPr>
      <w:r>
        <w:rPr>
          <w:rFonts w:hint="default" w:ascii="Times New Roman" w:hAnsi="Times New Roman" w:cs="Times New Roman"/>
          <w:sz w:val="24"/>
          <w:szCs w:val="24"/>
        </w:rPr>
        <w:t>While this research provides a comprehensive overview of SEO strategies and best practices based on existing literature, future research could explore specific aspects in more detail. For example:</w:t>
      </w:r>
    </w:p>
    <w:p w14:paraId="1B2DB72C">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Longitudinal Studies: Investigating the long-term impact of various SEO strategies on website traffic and rankings over extended periods.</w:t>
      </w:r>
    </w:p>
    <w:p w14:paraId="5B7FA073">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Industry-Specific Analysis: Examining the effectiveness of different SEO techniques within specific industries and niches.</w:t>
      </w:r>
    </w:p>
    <w:p w14:paraId="3DB818B5">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Impact of Emerging Technologies: Analyzing the influence of new technologies, such as artificial intelligence and machine learning, on SEO practices and search engine algorithms.</w:t>
      </w:r>
    </w:p>
    <w:p w14:paraId="006C327D">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User Behavior Studies: Further exploring the correlation between specific website design and content elements and user engagement metrics that influence SEO.</w:t>
      </w:r>
    </w:p>
    <w:p w14:paraId="0E2DE8BE">
      <w:pPr>
        <w:numPr>
          <w:ilvl w:val="0"/>
          <w:numId w:val="1"/>
        </w:numPr>
        <w:ind w:left="418" w:leftChars="0" w:hanging="418" w:firstLineChars="0"/>
        <w:rPr>
          <w:rFonts w:hint="default" w:ascii="Times New Roman" w:hAnsi="Times New Roman" w:cs="Times New Roman"/>
          <w:sz w:val="24"/>
          <w:szCs w:val="24"/>
        </w:rPr>
      </w:pPr>
      <w:r>
        <w:rPr>
          <w:rFonts w:hint="default" w:ascii="Times New Roman" w:hAnsi="Times New Roman" w:cs="Times New Roman"/>
          <w:sz w:val="24"/>
          <w:szCs w:val="24"/>
        </w:rPr>
        <w:t>These areas of future research could provide even deeper insights into the evolving world of SEO and contribute to more nuanced and effective optimization strategies.</w:t>
      </w:r>
    </w:p>
    <w:p w14:paraId="65AEF4AF">
      <w:pPr>
        <w:numPr>
          <w:ilvl w:val="0"/>
          <w:numId w:val="0"/>
        </w:numPr>
        <w:rPr>
          <w:rFonts w:hint="default" w:ascii="Times New Roman" w:hAnsi="Times New Roman" w:cs="Times New Roman"/>
          <w:sz w:val="24"/>
          <w:szCs w:val="24"/>
          <w:lang w:val="en-US"/>
        </w:rPr>
      </w:pPr>
    </w:p>
    <w:p w14:paraId="32BBACD0">
      <w:pPr>
        <w:rPr>
          <w:rFonts w:hint="default" w:ascii="Times New Roman" w:hAnsi="Times New Roman" w:cs="Times New Roman"/>
          <w:sz w:val="24"/>
          <w:szCs w:val="24"/>
        </w:rPr>
      </w:pPr>
    </w:p>
    <w:p w14:paraId="71DF7402">
      <w:pPr>
        <w:rPr>
          <w:rFonts w:hint="default" w:ascii="Times New Roman" w:hAnsi="Times New Roman" w:cs="Times New Roman"/>
          <w:sz w:val="24"/>
          <w:szCs w:val="24"/>
        </w:rPr>
      </w:pPr>
    </w:p>
    <w:p w14:paraId="5E87E1EA">
      <w:pPr>
        <w:rPr>
          <w:rFonts w:hint="default" w:ascii="Times New Roman" w:hAnsi="Times New Roman" w:cs="Times New Roman"/>
          <w:sz w:val="24"/>
          <w:szCs w:val="24"/>
        </w:rPr>
      </w:pPr>
    </w:p>
    <w:p w14:paraId="62E259E0">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irmala Text">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A3529D"/>
    <w:multiLevelType w:val="singleLevel"/>
    <w:tmpl w:val="38A3529D"/>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93115"/>
    <w:rsid w:val="0C2F5FC2"/>
    <w:rsid w:val="13DA475D"/>
    <w:rsid w:val="5AEA302A"/>
    <w:rsid w:val="5CD8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Date"/>
    <w:basedOn w:val="1"/>
    <w:next w:val="1"/>
    <w:uiPriority w:val="0"/>
    <w:pPr>
      <w:widowControl w:val="0"/>
      <w:spacing w:after="0" w:afterLines="0"/>
      <w:jc w:val="right"/>
    </w:pPr>
    <w:rPr>
      <w:rFonts w:ascii="Times New Roman" w:hAnsi="Times New Roman" w:eastAsia="SimSun" w:cstheme="minorBidi"/>
      <w:color w:val="5590CC"/>
      <w:kern w:val="2"/>
      <w:sz w:val="24"/>
      <w:szCs w:val="24"/>
      <w:lang/>
    </w:rPr>
  </w:style>
  <w:style w:type="paragraph" w:styleId="5">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lang/>
    </w:rPr>
  </w:style>
  <w:style w:type="paragraph" w:styleId="6">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lang/>
    </w:rPr>
  </w:style>
  <w:style w:type="paragraph" w:customStyle="1" w:styleId="7">
    <w:name w:val="No Spacing"/>
    <w:uiPriority w:val="0"/>
    <w:rPr>
      <w:rFonts w:hint="default" w:ascii="Times New Roman" w:hAnsi="Times New Roman" w:eastAsia="SimSun"/>
      <w:sz w:val="22"/>
    </w:rPr>
  </w:style>
  <w:style w:type="paragraph" w:customStyle="1" w:styleId="8">
    <w:name w:val="Contact Details"/>
    <w:basedOn w:val="1"/>
    <w:uiPriority w:val="0"/>
    <w:pPr>
      <w:widowControl w:val="0"/>
      <w:spacing w:before="80" w:beforeLines="0" w:after="80" w:afterLines="0"/>
      <w:jc w:val="both"/>
    </w:pPr>
    <w:rPr>
      <w:rFonts w:ascii="Times New Roman" w:hAnsi="Times New Roman" w:eastAsia="SimSun" w:cstheme="minorBidi"/>
      <w:color w:val="FFFFFF"/>
      <w:kern w:val="2"/>
      <w:sz w:val="16"/>
      <w:szCs w:val="14"/>
      <w:lang/>
    </w:rPr>
  </w:style>
  <w:style w:type="paragraph" w:customStyle="1" w:styleId="9">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2079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ops>
  <customShpExts>
    <customShpInfo spid="_x0000_s1028"/>
    <customShpInfo spid="_x0000_s1026"/>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2025-04-06T14:27:00Z</dcterms:created>
  <dc:creator>Kevin</dc:creator>
  <cp:lastModifiedBy>USER</cp:lastModifiedBy>
  <dcterms:modified xsi:type="dcterms:W3CDTF">2025-05-01T07:05:53Z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1C9A0D3AA05341ED9D5A4056D7415981_13</vt:lpwstr>
  </property>
</Properties>
</file>